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282" w:rsidRPr="00763BF9" w:rsidRDefault="00321282" w:rsidP="00E7622C">
      <w:pPr>
        <w:pStyle w:val="Ttulo"/>
        <w:jc w:val="center"/>
      </w:pPr>
    </w:p>
    <w:p w:rsidR="00321282" w:rsidRPr="00763BF9" w:rsidRDefault="00321282" w:rsidP="00E9587A"/>
    <w:p w:rsidR="00420F85" w:rsidRPr="00763BF9" w:rsidRDefault="00E9587A" w:rsidP="00E9587A">
      <w:pPr>
        <w:pStyle w:val="Ttulo"/>
        <w:jc w:val="center"/>
      </w:pPr>
      <w:r w:rsidRPr="00763BF9">
        <w:t>Desenvolvimento de Aplicações Web</w:t>
      </w:r>
    </w:p>
    <w:p w:rsidR="00E9587A" w:rsidRPr="00763BF9" w:rsidRDefault="00E9587A" w:rsidP="00E9587A"/>
    <w:p w:rsidR="00E9587A" w:rsidRPr="00763BF9" w:rsidRDefault="00E9587A" w:rsidP="00E9587A">
      <w:pPr>
        <w:pStyle w:val="Ttulo"/>
        <w:jc w:val="center"/>
        <w:rPr>
          <w:sz w:val="40"/>
          <w:szCs w:val="40"/>
        </w:rPr>
      </w:pPr>
      <w:r w:rsidRPr="00763BF9">
        <w:rPr>
          <w:sz w:val="40"/>
          <w:szCs w:val="40"/>
        </w:rPr>
        <w:t>Desenvolvimento de uma Web API</w:t>
      </w:r>
    </w:p>
    <w:p w:rsidR="00E9587A" w:rsidRPr="00763BF9" w:rsidRDefault="00E9587A" w:rsidP="00E9587A"/>
    <w:p w:rsidR="00E7622C" w:rsidRPr="00763BF9" w:rsidRDefault="00E7622C" w:rsidP="00420F85"/>
    <w:p w:rsidR="00E7622C" w:rsidRPr="00763BF9" w:rsidRDefault="00E7622C" w:rsidP="00420F85">
      <w:r w:rsidRPr="00763BF9">
        <w:rPr>
          <w:noProof/>
          <w:lang w:eastAsia="pt-PT"/>
        </w:rPr>
        <w:drawing>
          <wp:inline distT="0" distB="0" distL="0" distR="0">
            <wp:extent cx="5934075" cy="2724150"/>
            <wp:effectExtent l="0" t="0" r="0" b="0"/>
            <wp:docPr id="1" name="Picture 1" descr="D:\ISEL - Eng informática\GERAL\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EL - Eng informática\GERAL\iselPret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87A" w:rsidRPr="00763BF9" w:rsidRDefault="00E9587A" w:rsidP="00E9587A">
      <w:pPr>
        <w:pStyle w:val="Ttulo"/>
        <w:rPr>
          <w:sz w:val="40"/>
          <w:szCs w:val="40"/>
        </w:rPr>
      </w:pPr>
    </w:p>
    <w:p w:rsidR="00E9587A" w:rsidRPr="00763BF9" w:rsidRDefault="00E9587A" w:rsidP="00E9587A">
      <w:pPr>
        <w:pStyle w:val="Ttulo"/>
        <w:jc w:val="center"/>
        <w:rPr>
          <w:sz w:val="40"/>
          <w:szCs w:val="40"/>
        </w:rPr>
      </w:pPr>
    </w:p>
    <w:p w:rsidR="00E9587A" w:rsidRPr="00763BF9" w:rsidRDefault="00E9587A" w:rsidP="00E9587A">
      <w:pPr>
        <w:pStyle w:val="Ttulo"/>
        <w:jc w:val="center"/>
        <w:rPr>
          <w:sz w:val="40"/>
          <w:szCs w:val="40"/>
        </w:rPr>
      </w:pPr>
    </w:p>
    <w:p w:rsidR="00E7622C" w:rsidRPr="00763BF9" w:rsidRDefault="00E7622C" w:rsidP="00420F85"/>
    <w:p w:rsidR="00401AF3" w:rsidRPr="00763BF9" w:rsidRDefault="00401AF3" w:rsidP="00E7622C">
      <w:pPr>
        <w:rPr>
          <w:color w:val="FF0000"/>
        </w:rPr>
      </w:pPr>
    </w:p>
    <w:p w:rsidR="00401AF3" w:rsidRPr="00763BF9" w:rsidRDefault="00401AF3" w:rsidP="00E7622C">
      <w:pPr>
        <w:rPr>
          <w:color w:val="FF0000"/>
        </w:rPr>
      </w:pPr>
    </w:p>
    <w:p w:rsidR="00401AF3" w:rsidRPr="00763BF9" w:rsidRDefault="00401AF3" w:rsidP="00E7622C">
      <w:pPr>
        <w:rPr>
          <w:color w:val="FF0000"/>
        </w:rPr>
      </w:pPr>
    </w:p>
    <w:p w:rsidR="00401AF3" w:rsidRPr="00763BF9" w:rsidRDefault="00401AF3" w:rsidP="00E7622C">
      <w:pPr>
        <w:rPr>
          <w:color w:val="FF0000"/>
        </w:rPr>
      </w:pPr>
    </w:p>
    <w:p w:rsidR="00401AF3" w:rsidRPr="00763BF9" w:rsidRDefault="00401AF3" w:rsidP="00E7622C">
      <w:pPr>
        <w:rPr>
          <w:color w:val="FF0000"/>
        </w:rPr>
      </w:pPr>
    </w:p>
    <w:p w:rsidR="00401AF3" w:rsidRPr="00763BF9" w:rsidRDefault="00401AF3" w:rsidP="00E7622C">
      <w:pPr>
        <w:rPr>
          <w:color w:val="FF0000"/>
        </w:rPr>
      </w:pPr>
    </w:p>
    <w:p w:rsidR="00401AF3" w:rsidRPr="00763BF9" w:rsidRDefault="00401AF3" w:rsidP="00E7622C">
      <w:pPr>
        <w:rPr>
          <w:color w:val="FF0000"/>
        </w:rPr>
      </w:pPr>
    </w:p>
    <w:p w:rsidR="00401AF3" w:rsidRPr="00763BF9" w:rsidRDefault="00401AF3" w:rsidP="00E7622C">
      <w:pPr>
        <w:rPr>
          <w:color w:val="FF0000"/>
        </w:rPr>
      </w:pPr>
    </w:p>
    <w:p w:rsidR="00E7622C" w:rsidRPr="00763BF9" w:rsidRDefault="00E7622C" w:rsidP="00E7622C">
      <w:pPr>
        <w:rPr>
          <w:color w:val="FF0000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pt-PT"/>
        </w:rPr>
        <w:id w:val="14634632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401AF3" w:rsidRPr="00763BF9" w:rsidRDefault="00763BF9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</w:t>
          </w:r>
          <w:r w:rsidR="00401AF3" w:rsidRPr="00763BF9">
            <w:rPr>
              <w:lang w:val="pt-PT"/>
            </w:rPr>
            <w:t>ndice</w:t>
          </w:r>
        </w:p>
        <w:p w:rsidR="00401AF3" w:rsidRPr="00763BF9" w:rsidRDefault="00401AF3">
          <w:pPr>
            <w:pStyle w:val="ndice1"/>
            <w:tabs>
              <w:tab w:val="right" w:leader="dot" w:pos="9350"/>
            </w:tabs>
          </w:pPr>
        </w:p>
        <w:p w:rsidR="00A33FCE" w:rsidRDefault="00401AF3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63BF9">
            <w:fldChar w:fldCharType="begin"/>
          </w:r>
          <w:r w:rsidRPr="00763BF9">
            <w:instrText xml:space="preserve"> TOC \o "1-3" \h \z \u </w:instrText>
          </w:r>
          <w:r w:rsidRPr="00763BF9">
            <w:fldChar w:fldCharType="separate"/>
          </w:r>
          <w:hyperlink w:anchor="_Toc5456466" w:history="1">
            <w:r w:rsidR="00A33FCE" w:rsidRPr="00672637">
              <w:rPr>
                <w:rStyle w:val="Hiperligao"/>
                <w:noProof/>
              </w:rPr>
              <w:t>Modelo</w:t>
            </w:r>
            <w:r w:rsidR="00A33FCE">
              <w:rPr>
                <w:noProof/>
                <w:webHidden/>
              </w:rPr>
              <w:tab/>
            </w:r>
            <w:r w:rsidR="00A33FCE">
              <w:rPr>
                <w:noProof/>
                <w:webHidden/>
              </w:rPr>
              <w:fldChar w:fldCharType="begin"/>
            </w:r>
            <w:r w:rsidR="00A33FCE">
              <w:rPr>
                <w:noProof/>
                <w:webHidden/>
              </w:rPr>
              <w:instrText xml:space="preserve"> PAGEREF _Toc5456466 \h </w:instrText>
            </w:r>
            <w:r w:rsidR="00A33FCE">
              <w:rPr>
                <w:noProof/>
                <w:webHidden/>
              </w:rPr>
            </w:r>
            <w:r w:rsidR="00A33FCE">
              <w:rPr>
                <w:noProof/>
                <w:webHidden/>
              </w:rPr>
              <w:fldChar w:fldCharType="separate"/>
            </w:r>
            <w:r w:rsidR="00A33FCE">
              <w:rPr>
                <w:noProof/>
                <w:webHidden/>
              </w:rPr>
              <w:t>4</w:t>
            </w:r>
            <w:r w:rsidR="00A33FCE"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67" w:history="1">
            <w:r w:rsidRPr="00672637">
              <w:rPr>
                <w:rStyle w:val="Hiperligao"/>
                <w:noProof/>
              </w:rPr>
              <w:t>Vocabulário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68" w:history="1">
            <w:r w:rsidRPr="00672637">
              <w:rPr>
                <w:rStyle w:val="Hiperligao"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69" w:history="1">
            <w:r w:rsidRPr="00672637">
              <w:rPr>
                <w:rStyle w:val="Hiperligao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0" w:history="1">
            <w:r w:rsidRPr="00672637">
              <w:rPr>
                <w:rStyle w:val="Hiperligao"/>
                <w:noProof/>
                <w:lang w:val="en-US"/>
              </w:rPr>
              <w:t>GET /api/project/{projectId}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1" w:history="1">
            <w:r w:rsidRPr="00672637">
              <w:rPr>
                <w:rStyle w:val="Hiperligao"/>
                <w:noProof/>
                <w:lang w:val="en-US"/>
              </w:rPr>
              <w:t>GET /api/project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2" w:history="1">
            <w:r w:rsidRPr="00672637">
              <w:rPr>
                <w:rStyle w:val="Hiperligao"/>
                <w:noProof/>
                <w:lang w:val="en-US"/>
              </w:rPr>
              <w:t>POST /api/project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3" w:history="1">
            <w:r w:rsidRPr="00672637">
              <w:rPr>
                <w:rStyle w:val="Hiperligao"/>
                <w:noProof/>
                <w:lang w:val="en-US"/>
              </w:rPr>
              <w:t>PUT /api/project/{projectId}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4" w:history="1">
            <w:r w:rsidRPr="00672637">
              <w:rPr>
                <w:rStyle w:val="Hiperligao"/>
                <w:noProof/>
              </w:rPr>
              <w:t>DELETE /api/project/{projectId}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5" w:history="1">
            <w:r w:rsidRPr="00672637">
              <w:rPr>
                <w:rStyle w:val="Hiperligao"/>
                <w:noProof/>
              </w:rPr>
              <w:t>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6" w:history="1">
            <w:r w:rsidRPr="00672637">
              <w:rPr>
                <w:rStyle w:val="Hiperligao"/>
                <w:noProof/>
                <w:lang w:val="en-US"/>
              </w:rPr>
              <w:t>GET /api/project/{projectId}/issue/{issueId}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7" w:history="1">
            <w:r w:rsidRPr="00672637">
              <w:rPr>
                <w:rStyle w:val="Hiperligao"/>
                <w:noProof/>
                <w:lang w:val="en-US"/>
              </w:rPr>
              <w:t>GET /api/project/{projectId}/issue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8" w:history="1">
            <w:r w:rsidRPr="00672637">
              <w:rPr>
                <w:rStyle w:val="Hiperligao"/>
                <w:noProof/>
                <w:lang w:val="en-US"/>
              </w:rPr>
              <w:t>POST /api/project/{projectId}/issue/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79" w:history="1">
            <w:r w:rsidRPr="00672637">
              <w:rPr>
                <w:rStyle w:val="Hiperligao"/>
                <w:noProof/>
                <w:lang w:val="en-US"/>
              </w:rPr>
              <w:t>PUT /api/project/{projectId}/issue/{issuestateid}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0" w:history="1">
            <w:r w:rsidRPr="00672637">
              <w:rPr>
                <w:rStyle w:val="Hiperligao"/>
                <w:noProof/>
                <w:lang w:val="en-US"/>
              </w:rPr>
              <w:t>DELETE /api/project/{projectId}/issue/{issuestateid}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1" w:history="1">
            <w:r w:rsidRPr="00672637">
              <w:rPr>
                <w:rStyle w:val="Hiperligao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2" w:history="1">
            <w:r w:rsidRPr="00672637">
              <w:rPr>
                <w:rStyle w:val="Hiperligao"/>
                <w:noProof/>
              </w:rPr>
              <w:t>GET /api/project/{projectId}/issue/{issueId}/comment/{commentId}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3" w:history="1">
            <w:r w:rsidRPr="00672637">
              <w:rPr>
                <w:rStyle w:val="Hiperligao"/>
                <w:noProof/>
                <w:lang w:val="en-US"/>
              </w:rPr>
              <w:t>GET /api/project/{projectId}/issue/{issueId}/comment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4" w:history="1">
            <w:r w:rsidRPr="00672637">
              <w:rPr>
                <w:rStyle w:val="Hiperligao"/>
                <w:noProof/>
                <w:lang w:val="en-US"/>
              </w:rPr>
              <w:t>POST /api/comment/api/project/{projectId}/issue/{issueId}/comment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5" w:history="1">
            <w:r w:rsidRPr="00672637">
              <w:rPr>
                <w:rStyle w:val="Hiperligao"/>
                <w:noProof/>
                <w:lang w:val="en-US"/>
              </w:rPr>
              <w:t>PUT /api/project/{projectId}/issue/{issueId}/comment/{commentId}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6" w:history="1">
            <w:r w:rsidRPr="00672637">
              <w:rPr>
                <w:rStyle w:val="Hiperligao"/>
                <w:noProof/>
                <w:lang w:val="en-US"/>
              </w:rPr>
              <w:t>DELETE /api/project/{projectId}/issue/{issueId}/comment/{commentId}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7" w:history="1">
            <w:r w:rsidRPr="00672637">
              <w:rPr>
                <w:rStyle w:val="Hiperligao"/>
                <w:noProof/>
              </w:rPr>
              <w:t>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8" w:history="1">
            <w:r w:rsidRPr="00672637">
              <w:rPr>
                <w:rStyle w:val="Hiperligao"/>
                <w:noProof/>
              </w:rPr>
              <w:t>/api/issueState/{issueStateId}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89" w:history="1">
            <w:r w:rsidRPr="00672637">
              <w:rPr>
                <w:rStyle w:val="Hiperligao"/>
                <w:noProof/>
              </w:rPr>
              <w:t>/api/issueState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0" w:history="1">
            <w:r w:rsidRPr="00672637">
              <w:rPr>
                <w:rStyle w:val="Hiperligao"/>
                <w:noProof/>
              </w:rPr>
              <w:t>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1" w:history="1">
            <w:r w:rsidRPr="00672637">
              <w:rPr>
                <w:rStyle w:val="Hiperligao"/>
                <w:noProof/>
              </w:rPr>
              <w:t>/api/issueStateTransition/{issueStateTransitionId}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2" w:history="1">
            <w:r w:rsidRPr="00672637">
              <w:rPr>
                <w:rStyle w:val="Hiperligao"/>
                <w:noProof/>
              </w:rPr>
              <w:t>/api/issueStateTransition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3" w:history="1">
            <w:r w:rsidRPr="00672637">
              <w:rPr>
                <w:rStyle w:val="Hiperligao"/>
                <w:noProof/>
              </w:rPr>
              <w:t>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4" w:history="1">
            <w:r w:rsidRPr="00672637">
              <w:rPr>
                <w:rStyle w:val="Hiperligao"/>
                <w:noProof/>
              </w:rPr>
              <w:t>/api/issuelabel/{issueLabelId}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5" w:history="1">
            <w:r w:rsidRPr="00672637">
              <w:rPr>
                <w:rStyle w:val="Hiperligao"/>
                <w:noProof/>
              </w:rPr>
              <w:t>/api/issueLabel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6" w:history="1">
            <w:r w:rsidRPr="00672637">
              <w:rPr>
                <w:rStyle w:val="Hiperligao"/>
                <w:noProof/>
              </w:rPr>
              <w:t>ProjectIssueState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7" w:history="1">
            <w:r w:rsidRPr="00672637">
              <w:rPr>
                <w:rStyle w:val="Hiperligao"/>
                <w:noProof/>
              </w:rPr>
              <w:t>POST /api/project/{projectid}/issueState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8" w:history="1">
            <w:r w:rsidRPr="00672637">
              <w:rPr>
                <w:rStyle w:val="Hiperligao"/>
                <w:noProof/>
                <w:lang w:val="en-US"/>
              </w:rPr>
              <w:t>GET /api/project/{projectid}/issueState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499" w:history="1">
            <w:r w:rsidRPr="00672637">
              <w:rPr>
                <w:rStyle w:val="Hiperligao"/>
                <w:noProof/>
                <w:lang w:val="en-US"/>
              </w:rPr>
              <w:t>DELETE /api/project/{projectid}/issueState/{issueStateId}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0" w:history="1">
            <w:r w:rsidRPr="00672637">
              <w:rPr>
                <w:rStyle w:val="Hiperligao"/>
                <w:noProof/>
              </w:rPr>
              <w:t>ProjectIssueStateTransition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1" w:history="1">
            <w:r w:rsidRPr="00672637">
              <w:rPr>
                <w:rStyle w:val="Hiperligao"/>
                <w:noProof/>
              </w:rPr>
              <w:t>POST /api/project/{projectid}/issueStateTransition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2" w:history="1">
            <w:r w:rsidRPr="00672637">
              <w:rPr>
                <w:rStyle w:val="Hiperligao"/>
                <w:noProof/>
                <w:lang w:val="en-US"/>
              </w:rPr>
              <w:t>GET /api/project/{projectid}/issueStateTransition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3" w:history="1">
            <w:r w:rsidRPr="00672637">
              <w:rPr>
                <w:rStyle w:val="Hiperligao"/>
                <w:noProof/>
                <w:lang w:val="en-US"/>
              </w:rPr>
              <w:t>DELETE /api/project/{projectid}/issueStateTransition/{issueStateTransitionId}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4" w:history="1">
            <w:r w:rsidRPr="00672637">
              <w:rPr>
                <w:rStyle w:val="Hiperligao"/>
                <w:noProof/>
              </w:rPr>
              <w:t>ProjectIssueLabel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5" w:history="1">
            <w:r w:rsidRPr="00672637">
              <w:rPr>
                <w:rStyle w:val="Hiperligao"/>
                <w:noProof/>
              </w:rPr>
              <w:t>POST /api/project/{projectid}/issueLabel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6" w:history="1">
            <w:r w:rsidRPr="00672637">
              <w:rPr>
                <w:rStyle w:val="Hiperligao"/>
                <w:noProof/>
                <w:lang w:val="en-US"/>
              </w:rPr>
              <w:t>GET /api/project/{projectid}/issueLabel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FCE" w:rsidRDefault="00A33FCE">
          <w:pPr>
            <w:pStyle w:val="ndice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456507" w:history="1">
            <w:r w:rsidRPr="00672637">
              <w:rPr>
                <w:rStyle w:val="Hiperligao"/>
                <w:noProof/>
              </w:rPr>
              <w:t>DELETE /api/project/{projectid}/issueLabel/{issueLabelId}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F3" w:rsidRPr="00763BF9" w:rsidRDefault="00401AF3">
          <w:r w:rsidRPr="00763BF9">
            <w:rPr>
              <w:b/>
              <w:bCs/>
              <w:noProof/>
            </w:rPr>
            <w:fldChar w:fldCharType="end"/>
          </w:r>
        </w:p>
      </w:sdtContent>
    </w:sdt>
    <w:p w:rsidR="00BF0C64" w:rsidRPr="00763BF9" w:rsidRDefault="00BF0C64">
      <w:pPr>
        <w:rPr>
          <w:rFonts w:asciiTheme="majorHAnsi" w:eastAsiaTheme="majorEastAsia" w:hAnsiTheme="majorHAnsi" w:cstheme="majorBidi"/>
          <w:color w:val="B01513" w:themeColor="accent1"/>
          <w:sz w:val="32"/>
          <w:szCs w:val="28"/>
        </w:rPr>
      </w:pPr>
      <w:r w:rsidRPr="00763BF9">
        <w:br w:type="page"/>
      </w:r>
    </w:p>
    <w:p w:rsidR="00E9587A" w:rsidRPr="00763BF9" w:rsidRDefault="00E9587A" w:rsidP="00E9587A">
      <w:pPr>
        <w:pStyle w:val="Ttulo1"/>
      </w:pPr>
      <w:bookmarkStart w:id="0" w:name="_Toc5456466"/>
      <w:r w:rsidRPr="00763BF9">
        <w:lastRenderedPageBreak/>
        <w:t>Modelo</w:t>
      </w:r>
      <w:bookmarkEnd w:id="0"/>
    </w:p>
    <w:p w:rsidR="00E9587A" w:rsidRPr="00763BF9" w:rsidRDefault="00E9587A" w:rsidP="00420F85"/>
    <w:p w:rsidR="00E9587A" w:rsidRPr="00763BF9" w:rsidRDefault="00E9587A" w:rsidP="00420F85"/>
    <w:p w:rsidR="00DF709C" w:rsidRPr="00763BF9" w:rsidRDefault="00DF709C" w:rsidP="00420F85"/>
    <w:p w:rsidR="00DF709C" w:rsidRPr="00763BF9" w:rsidRDefault="00DF709C" w:rsidP="00420F85">
      <w:r w:rsidRPr="00763BF9">
        <w:rPr>
          <w:noProof/>
        </w:rPr>
        <w:drawing>
          <wp:inline distT="0" distB="0" distL="0" distR="0" wp14:anchorId="275A8A5A" wp14:editId="6FB710CC">
            <wp:extent cx="5943600" cy="3048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F9" w:rsidRPr="00763BF9" w:rsidRDefault="00763BF9" w:rsidP="00420F85"/>
    <w:p w:rsidR="00763BF9" w:rsidRPr="00763BF9" w:rsidRDefault="00763BF9" w:rsidP="00420F85"/>
    <w:p w:rsidR="00763BF9" w:rsidRPr="00763BF9" w:rsidRDefault="00763BF9" w:rsidP="00420F85"/>
    <w:p w:rsidR="00763BF9" w:rsidRPr="00763BF9" w:rsidRDefault="00763BF9" w:rsidP="00420F85"/>
    <w:p w:rsidR="00763BF9" w:rsidRPr="00763BF9" w:rsidRDefault="00763BF9"/>
    <w:p w:rsidR="00763BF9" w:rsidRPr="00763BF9" w:rsidRDefault="00763BF9"/>
    <w:p w:rsidR="00763BF9" w:rsidRPr="00763BF9" w:rsidRDefault="00763BF9"/>
    <w:p w:rsidR="00763BF9" w:rsidRPr="00763BF9" w:rsidRDefault="00763BF9"/>
    <w:p w:rsidR="00763BF9" w:rsidRDefault="00763BF9">
      <w:pPr>
        <w:rPr>
          <w:rFonts w:eastAsiaTheme="majorEastAsia" w:cstheme="majorBidi"/>
          <w:b/>
          <w:color w:val="B01513" w:themeColor="accent1"/>
          <w:sz w:val="32"/>
          <w:szCs w:val="28"/>
        </w:rPr>
      </w:pPr>
      <w:r>
        <w:br w:type="page"/>
      </w:r>
    </w:p>
    <w:p w:rsidR="00763BF9" w:rsidRDefault="00763BF9" w:rsidP="00763BF9">
      <w:pPr>
        <w:pStyle w:val="Ttulo1"/>
        <w:tabs>
          <w:tab w:val="left" w:pos="6675"/>
        </w:tabs>
      </w:pPr>
      <w:bookmarkStart w:id="1" w:name="_Toc5456467"/>
      <w:r w:rsidRPr="00763BF9">
        <w:lastRenderedPageBreak/>
        <w:t>Vocabulário</w:t>
      </w:r>
      <w:bookmarkEnd w:id="1"/>
    </w:p>
    <w:p w:rsidR="00763BF9" w:rsidRDefault="00763BF9" w:rsidP="00763BF9"/>
    <w:p w:rsidR="00763BF9" w:rsidRDefault="00763BF9" w:rsidP="00763BF9"/>
    <w:p w:rsidR="00763BF9" w:rsidRDefault="00763BF9" w:rsidP="00763BF9"/>
    <w:p w:rsidR="00763BF9" w:rsidRDefault="00763BF9" w:rsidP="00763BF9"/>
    <w:p w:rsidR="00763BF9" w:rsidRDefault="00763BF9" w:rsidP="00763BF9">
      <w:r w:rsidRPr="00763BF9">
        <w:br w:type="page"/>
      </w:r>
    </w:p>
    <w:p w:rsidR="00420F85" w:rsidRPr="00763BF9" w:rsidRDefault="00E9587A" w:rsidP="00E9587A">
      <w:pPr>
        <w:pStyle w:val="Ttulo1"/>
      </w:pPr>
      <w:bookmarkStart w:id="2" w:name="_Toc5456468"/>
      <w:r w:rsidRPr="00763BF9">
        <w:lastRenderedPageBreak/>
        <w:t>Rotas</w:t>
      </w:r>
      <w:bookmarkEnd w:id="2"/>
    </w:p>
    <w:p w:rsidR="00E9587A" w:rsidRPr="00763BF9" w:rsidRDefault="00E9587A" w:rsidP="00E9587A"/>
    <w:p w:rsidR="00E9587A" w:rsidRPr="00763BF9" w:rsidRDefault="00E9587A" w:rsidP="00E9587A">
      <w:pPr>
        <w:pStyle w:val="Ttulo2"/>
      </w:pPr>
      <w:bookmarkStart w:id="3" w:name="_Toc5456469"/>
      <w:r w:rsidRPr="00763BF9">
        <w:t>Project</w:t>
      </w:r>
      <w:bookmarkEnd w:id="3"/>
    </w:p>
    <w:p w:rsidR="00E9587A" w:rsidRPr="00763BF9" w:rsidRDefault="00E9587A" w:rsidP="00E9587A"/>
    <w:p w:rsidR="00E9587A" w:rsidRPr="00763BF9" w:rsidRDefault="00E9587A" w:rsidP="00CF6331">
      <w:pPr>
        <w:pStyle w:val="Ttulo3"/>
        <w:rPr>
          <w:lang w:val="en-US"/>
        </w:rPr>
      </w:pPr>
      <w:bookmarkStart w:id="4" w:name="_Toc5456470"/>
      <w:r w:rsidRPr="00763BF9">
        <w:rPr>
          <w:lang w:val="en-US"/>
        </w:rPr>
        <w:t>GET /api/project/{projectId}</w:t>
      </w:r>
      <w:bookmarkEnd w:id="4"/>
      <w:r w:rsidRPr="00763BF9">
        <w:rPr>
          <w:lang w:val="en-US"/>
        </w:rPr>
        <w:t xml:space="preserve"> </w:t>
      </w:r>
    </w:p>
    <w:p w:rsidR="004042C4" w:rsidRDefault="004042C4" w:rsidP="00763BF9">
      <w:pPr>
        <w:rPr>
          <w:lang w:val="en-US"/>
        </w:rPr>
      </w:pPr>
    </w:p>
    <w:p w:rsidR="00763BF9" w:rsidRDefault="00763BF9" w:rsidP="00763BF9">
      <w:pPr>
        <w:rPr>
          <w:lang w:val="en-US"/>
        </w:rPr>
      </w:pPr>
      <w:r w:rsidRPr="00763BF9">
        <w:rPr>
          <w:lang w:val="en-US"/>
        </w:rPr>
        <w:t>Get a Project by projectId</w:t>
      </w:r>
    </w:p>
    <w:p w:rsidR="00B81B51" w:rsidRDefault="00B81B51" w:rsidP="00763BF9">
      <w:pPr>
        <w:rPr>
          <w:lang w:val="en-US"/>
        </w:rPr>
      </w:pPr>
    </w:p>
    <w:p w:rsidR="004042C4" w:rsidRPr="004042C4" w:rsidRDefault="004042C4" w:rsidP="00763BF9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4042C4" w:rsidRDefault="004042C4" w:rsidP="00763BF9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042C4" w:rsidTr="00A33FCE">
        <w:tc>
          <w:tcPr>
            <w:tcW w:w="3116" w:type="dxa"/>
            <w:shd w:val="pct15" w:color="auto" w:fill="auto"/>
          </w:tcPr>
          <w:p w:rsidR="004042C4" w:rsidRDefault="004042C4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4042C4" w:rsidRDefault="004042C4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4042C4" w:rsidTr="00A33FCE">
        <w:tc>
          <w:tcPr>
            <w:tcW w:w="3116" w:type="dxa"/>
          </w:tcPr>
          <w:p w:rsidR="004042C4" w:rsidRDefault="004042C4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4042C4" w:rsidRDefault="004042C4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/api/project/{projectId}</w:t>
            </w:r>
          </w:p>
        </w:tc>
      </w:tr>
    </w:tbl>
    <w:p w:rsidR="004042C4" w:rsidRDefault="004042C4" w:rsidP="00763BF9">
      <w:pPr>
        <w:rPr>
          <w:lang w:val="en-US"/>
        </w:rPr>
      </w:pPr>
    </w:p>
    <w:p w:rsidR="00B81B51" w:rsidRDefault="00B97B8C" w:rsidP="00B97B8C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B97B8C" w:rsidRDefault="00B97B8C" w:rsidP="00B97B8C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7B8C" w:rsidTr="00B97B8C">
        <w:tc>
          <w:tcPr>
            <w:tcW w:w="3116" w:type="dxa"/>
            <w:shd w:val="pct15" w:color="auto" w:fill="auto"/>
          </w:tcPr>
          <w:p w:rsidR="00B97B8C" w:rsidRDefault="00B97B8C" w:rsidP="00B97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B97B8C" w:rsidRDefault="00B97B8C" w:rsidP="00B97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B97B8C" w:rsidRDefault="00B97B8C" w:rsidP="00B97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B97B8C" w:rsidTr="00B97B8C">
        <w:tc>
          <w:tcPr>
            <w:tcW w:w="3116" w:type="dxa"/>
          </w:tcPr>
          <w:p w:rsidR="00B97B8C" w:rsidRDefault="00B97B8C" w:rsidP="00B97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B97B8C" w:rsidRDefault="00B97B8C" w:rsidP="00B97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B97B8C" w:rsidRDefault="00B97B8C" w:rsidP="00B97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B97B8C" w:rsidRDefault="00B97B8C" w:rsidP="00B97B8C">
      <w:pPr>
        <w:rPr>
          <w:lang w:val="en-US"/>
        </w:rPr>
      </w:pPr>
    </w:p>
    <w:p w:rsidR="00B97B8C" w:rsidRDefault="00B93E43" w:rsidP="00B97B8C">
      <w:pPr>
        <w:pStyle w:val="Ttulo4"/>
        <w:rPr>
          <w:lang w:val="en-US"/>
        </w:rPr>
      </w:pPr>
      <w:r>
        <w:rPr>
          <w:lang w:val="en-US"/>
        </w:rPr>
        <w:t xml:space="preserve">Request </w:t>
      </w:r>
      <w:r w:rsidR="00B97B8C">
        <w:rPr>
          <w:lang w:val="en-US"/>
        </w:rPr>
        <w:t>Headers</w:t>
      </w:r>
    </w:p>
    <w:p w:rsidR="00B97B8C" w:rsidRDefault="00B97B8C" w:rsidP="00B97B8C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73853" w:rsidTr="00973853">
        <w:tc>
          <w:tcPr>
            <w:tcW w:w="4675" w:type="dxa"/>
            <w:shd w:val="pct15" w:color="auto" w:fill="auto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973853" w:rsidTr="00973853">
        <w:tc>
          <w:tcPr>
            <w:tcW w:w="4675" w:type="dxa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973853" w:rsidTr="00973853">
        <w:tc>
          <w:tcPr>
            <w:tcW w:w="4675" w:type="dxa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4680" w:type="dxa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Basic &lt;credentials&gt;</w:t>
            </w:r>
          </w:p>
        </w:tc>
      </w:tr>
      <w:tr w:rsidR="00973853" w:rsidTr="00973853">
        <w:tc>
          <w:tcPr>
            <w:tcW w:w="4675" w:type="dxa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  <w:tc>
          <w:tcPr>
            <w:tcW w:w="4680" w:type="dxa"/>
          </w:tcPr>
          <w:p w:rsidR="00973853" w:rsidRDefault="00973853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  <w:r w:rsidR="00C42B88">
              <w:rPr>
                <w:lang w:val="en-US"/>
              </w:rPr>
              <w:t>, application/</w:t>
            </w:r>
            <w:proofErr w:type="spellStart"/>
            <w:r w:rsidR="00C42B88">
              <w:rPr>
                <w:lang w:val="en-US"/>
              </w:rPr>
              <w:t>problem+json</w:t>
            </w:r>
            <w:proofErr w:type="spellEnd"/>
          </w:p>
        </w:tc>
      </w:tr>
    </w:tbl>
    <w:p w:rsidR="00B97B8C" w:rsidRDefault="00B97B8C" w:rsidP="00B97B8C">
      <w:pPr>
        <w:rPr>
          <w:lang w:val="en-US"/>
        </w:rPr>
      </w:pPr>
    </w:p>
    <w:p w:rsidR="00B97B8C" w:rsidRDefault="00B97B8C" w:rsidP="00B97B8C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B97B8C" w:rsidRDefault="00B97B8C" w:rsidP="00B97B8C">
      <w:pPr>
        <w:rPr>
          <w:lang w:val="en-US"/>
        </w:rPr>
      </w:pPr>
    </w:p>
    <w:p w:rsidR="00B97B8C" w:rsidRDefault="004042C4" w:rsidP="00B97B8C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4042C4" w:rsidRDefault="004042C4" w:rsidP="00B97B8C">
      <w:pPr>
        <w:rPr>
          <w:lang w:val="en-US"/>
        </w:rPr>
      </w:pPr>
    </w:p>
    <w:p w:rsidR="00B93E43" w:rsidRDefault="00B93E43" w:rsidP="00B97B8C">
      <w:pPr>
        <w:rPr>
          <w:lang w:val="en-US"/>
        </w:rPr>
      </w:pPr>
    </w:p>
    <w:p w:rsidR="004042C4" w:rsidRPr="004042C4" w:rsidRDefault="004042C4" w:rsidP="004042C4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B93E43" w:rsidRDefault="00B93E43" w:rsidP="00B97B8C">
      <w:pPr>
        <w:rPr>
          <w:lang w:val="en-US"/>
        </w:rPr>
      </w:pPr>
    </w:p>
    <w:p w:rsidR="00DF5671" w:rsidRDefault="00DF5671" w:rsidP="00DF567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DF5671" w:rsidRDefault="00DF5671" w:rsidP="00DF567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DF5671" w:rsidTr="00A33FCE">
        <w:tc>
          <w:tcPr>
            <w:tcW w:w="3116" w:type="dxa"/>
            <w:shd w:val="pct15" w:color="auto" w:fill="auto"/>
          </w:tcPr>
          <w:p w:rsidR="00DF5671" w:rsidRDefault="00DF5671" w:rsidP="00DF567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F5671" w:rsidTr="00A33FCE">
        <w:tc>
          <w:tcPr>
            <w:tcW w:w="3116" w:type="dxa"/>
          </w:tcPr>
          <w:p w:rsidR="00DF5671" w:rsidRDefault="00973853" w:rsidP="00DF567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:rsidR="00DF5671" w:rsidRDefault="00DF5671" w:rsidP="00B97B8C">
      <w:pPr>
        <w:rPr>
          <w:lang w:val="en-US"/>
        </w:rPr>
      </w:pPr>
    </w:p>
    <w:p w:rsidR="00B97B8C" w:rsidRDefault="00B97B8C" w:rsidP="00DF5671">
      <w:pPr>
        <w:pStyle w:val="Ttulo4"/>
        <w:rPr>
          <w:lang w:val="en-US"/>
        </w:rPr>
      </w:pPr>
      <w:r>
        <w:rPr>
          <w:lang w:val="en-US"/>
        </w:rPr>
        <w:lastRenderedPageBreak/>
        <w:t>Respons</w:t>
      </w:r>
      <w:r w:rsidR="00B93E43">
        <w:rPr>
          <w:lang w:val="en-US"/>
        </w:rPr>
        <w:t>e Headers</w:t>
      </w:r>
    </w:p>
    <w:p w:rsidR="00B97B8C" w:rsidRDefault="00B97B8C" w:rsidP="00DF567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DF5671" w:rsidTr="00973853">
        <w:tc>
          <w:tcPr>
            <w:tcW w:w="4675" w:type="dxa"/>
            <w:shd w:val="pct15" w:color="auto" w:fill="auto"/>
          </w:tcPr>
          <w:p w:rsidR="00DF5671" w:rsidRDefault="00DF5671" w:rsidP="00DF567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DF5671" w:rsidRDefault="00DF5671" w:rsidP="00DF567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F5671" w:rsidTr="00973853">
        <w:tc>
          <w:tcPr>
            <w:tcW w:w="4675" w:type="dxa"/>
          </w:tcPr>
          <w:p w:rsidR="00DF5671" w:rsidRDefault="00973853" w:rsidP="00DF567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DF5671" w:rsidRDefault="00973853" w:rsidP="00DF567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B97B8C" w:rsidRPr="00B97B8C" w:rsidRDefault="00B97B8C" w:rsidP="00B97B8C">
      <w:pPr>
        <w:rPr>
          <w:lang w:val="en-US"/>
        </w:rPr>
      </w:pPr>
    </w:p>
    <w:p w:rsidR="00B93E43" w:rsidRDefault="00B93E43" w:rsidP="00B93E43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DF5671" w:rsidRDefault="00DF5671" w:rsidP="00DF5671">
      <w:pPr>
        <w:rPr>
          <w:lang w:val="en-US"/>
        </w:rPr>
      </w:pPr>
    </w:p>
    <w:p w:rsidR="00DF5671" w:rsidRDefault="00DF5671" w:rsidP="00DF567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DF5671" w:rsidRPr="00DF5671" w:rsidRDefault="00DF5671" w:rsidP="00DF5671">
      <w:pPr>
        <w:rPr>
          <w:lang w:val="en-US"/>
        </w:rPr>
      </w:pPr>
    </w:p>
    <w:p w:rsidR="00B97B8C" w:rsidRDefault="00B97B8C" w:rsidP="00763BF9">
      <w:pPr>
        <w:rPr>
          <w:lang w:val="en-US"/>
        </w:rPr>
      </w:pPr>
    </w:p>
    <w:p w:rsidR="004042C4" w:rsidRPr="004042C4" w:rsidRDefault="004042C4" w:rsidP="004042C4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B93E43" w:rsidRDefault="00B93E43" w:rsidP="00763BF9">
      <w:pPr>
        <w:rPr>
          <w:lang w:val="en-US"/>
        </w:rPr>
      </w:pPr>
    </w:p>
    <w:p w:rsidR="00973853" w:rsidRDefault="00973853" w:rsidP="00973853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973853" w:rsidRDefault="00973853" w:rsidP="00973853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973853" w:rsidTr="00A33FCE">
        <w:tc>
          <w:tcPr>
            <w:tcW w:w="3116" w:type="dxa"/>
            <w:shd w:val="pct15" w:color="auto" w:fill="auto"/>
          </w:tcPr>
          <w:p w:rsidR="00973853" w:rsidRDefault="00973853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973853" w:rsidTr="00A33FCE">
        <w:tc>
          <w:tcPr>
            <w:tcW w:w="3116" w:type="dxa"/>
          </w:tcPr>
          <w:p w:rsidR="00973853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B93E43" w:rsidRDefault="00B93E43" w:rsidP="00763BF9">
      <w:pPr>
        <w:rPr>
          <w:lang w:val="en-US"/>
        </w:rPr>
      </w:pPr>
    </w:p>
    <w:p w:rsidR="00973853" w:rsidRDefault="00973853" w:rsidP="00973853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973853" w:rsidRDefault="00973853" w:rsidP="00973853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73853" w:rsidTr="00A33FCE">
        <w:tc>
          <w:tcPr>
            <w:tcW w:w="3116" w:type="dxa"/>
            <w:shd w:val="pct15" w:color="auto" w:fill="auto"/>
          </w:tcPr>
          <w:p w:rsidR="00973853" w:rsidRDefault="00973853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973853" w:rsidRDefault="00973853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973853" w:rsidTr="00A33FCE">
        <w:tc>
          <w:tcPr>
            <w:tcW w:w="3116" w:type="dxa"/>
          </w:tcPr>
          <w:p w:rsidR="00973853" w:rsidRDefault="00973853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973853" w:rsidRDefault="00973853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973853" w:rsidRPr="00B97B8C" w:rsidRDefault="00973853" w:rsidP="00973853">
      <w:pPr>
        <w:rPr>
          <w:lang w:val="en-US"/>
        </w:rPr>
      </w:pPr>
    </w:p>
    <w:p w:rsidR="00973853" w:rsidRDefault="00973853" w:rsidP="00973853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973853" w:rsidRDefault="00973853" w:rsidP="00973853">
      <w:pPr>
        <w:rPr>
          <w:lang w:val="en-US"/>
        </w:rPr>
      </w:pPr>
    </w:p>
    <w:p w:rsidR="00973853" w:rsidRDefault="00973853" w:rsidP="00973853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973853" w:rsidRPr="00763BF9" w:rsidRDefault="00973853" w:rsidP="00763BF9">
      <w:pPr>
        <w:rPr>
          <w:lang w:val="en-US"/>
        </w:rPr>
      </w:pPr>
    </w:p>
    <w:p w:rsidR="00E9587A" w:rsidRPr="00763BF9" w:rsidRDefault="00E9587A" w:rsidP="00E9587A">
      <w:pPr>
        <w:rPr>
          <w:lang w:val="en-US"/>
        </w:rPr>
      </w:pPr>
    </w:p>
    <w:p w:rsidR="00C42B88" w:rsidRDefault="00C42B88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763BF9" w:rsidRDefault="00E9587A" w:rsidP="00CF6331">
      <w:pPr>
        <w:pStyle w:val="Ttulo3"/>
        <w:rPr>
          <w:lang w:val="en-US"/>
        </w:rPr>
      </w:pPr>
      <w:bookmarkStart w:id="5" w:name="_Toc5456471"/>
      <w:r w:rsidRPr="00763BF9">
        <w:rPr>
          <w:lang w:val="en-US"/>
        </w:rPr>
        <w:lastRenderedPageBreak/>
        <w:t>GET /api/project</w:t>
      </w:r>
      <w:bookmarkEnd w:id="5"/>
      <w:r w:rsidRPr="00763BF9">
        <w:rPr>
          <w:lang w:val="en-US"/>
        </w:rPr>
        <w:t xml:space="preserve"> </w:t>
      </w:r>
    </w:p>
    <w:p w:rsidR="00763BF9" w:rsidRDefault="00763BF9" w:rsidP="00763BF9">
      <w:pPr>
        <w:rPr>
          <w:lang w:val="en-US"/>
        </w:rPr>
      </w:pPr>
      <w:r w:rsidRPr="00763BF9">
        <w:rPr>
          <w:lang w:val="en-US"/>
        </w:rPr>
        <w:t>Get all Projects</w:t>
      </w:r>
    </w:p>
    <w:p w:rsidR="00C42B88" w:rsidRDefault="00C42B88" w:rsidP="00763BF9">
      <w:pPr>
        <w:rPr>
          <w:lang w:val="en-US"/>
        </w:rPr>
      </w:pPr>
    </w:p>
    <w:p w:rsidR="00C42B88" w:rsidRPr="004042C4" w:rsidRDefault="00C42B88" w:rsidP="00C42B88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C42B88" w:rsidRDefault="00C42B88" w:rsidP="00C42B88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42B88" w:rsidTr="00A33FCE">
        <w:tc>
          <w:tcPr>
            <w:tcW w:w="3116" w:type="dxa"/>
            <w:shd w:val="pct15" w:color="auto" w:fill="auto"/>
          </w:tcPr>
          <w:p w:rsidR="00C42B88" w:rsidRDefault="00C42B88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C42B88" w:rsidRDefault="00C42B88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C42B88" w:rsidTr="00A33FCE">
        <w:tc>
          <w:tcPr>
            <w:tcW w:w="3116" w:type="dxa"/>
          </w:tcPr>
          <w:p w:rsidR="00C42B88" w:rsidRDefault="00A33FCE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C42B88" w:rsidRDefault="00A33FCE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</w:t>
            </w:r>
          </w:p>
        </w:tc>
      </w:tr>
    </w:tbl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C42B88" w:rsidRDefault="00C42B88" w:rsidP="00C42B88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C42B88" w:rsidTr="00A33FCE">
        <w:tc>
          <w:tcPr>
            <w:tcW w:w="4675" w:type="dxa"/>
            <w:shd w:val="pct15" w:color="auto" w:fill="auto"/>
          </w:tcPr>
          <w:p w:rsidR="00C42B88" w:rsidRDefault="00C42B88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Default="00C42B88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42B88" w:rsidTr="00A33FCE">
        <w:tc>
          <w:tcPr>
            <w:tcW w:w="4675" w:type="dxa"/>
          </w:tcPr>
          <w:p w:rsidR="00C42B88" w:rsidRDefault="00C42B88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C42B88" w:rsidRDefault="00C42B88" w:rsidP="00A33FCE">
            <w:pPr>
              <w:jc w:val="center"/>
              <w:rPr>
                <w:lang w:val="en-US"/>
              </w:rPr>
            </w:pPr>
          </w:p>
        </w:tc>
      </w:tr>
      <w:tr w:rsidR="00C42B88" w:rsidTr="00A33FCE">
        <w:tc>
          <w:tcPr>
            <w:tcW w:w="4675" w:type="dxa"/>
          </w:tcPr>
          <w:p w:rsidR="00C42B88" w:rsidRDefault="00C42B88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C42B88" w:rsidRDefault="00C42B88" w:rsidP="00A33FCE">
            <w:pPr>
              <w:jc w:val="center"/>
              <w:rPr>
                <w:lang w:val="en-US"/>
              </w:rPr>
            </w:pPr>
          </w:p>
        </w:tc>
      </w:tr>
      <w:tr w:rsidR="00C42B88" w:rsidTr="00A33FCE">
        <w:tc>
          <w:tcPr>
            <w:tcW w:w="4675" w:type="dxa"/>
          </w:tcPr>
          <w:p w:rsidR="00C42B88" w:rsidRDefault="00C42B88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C42B88" w:rsidRDefault="00C42B88" w:rsidP="00A33FCE">
            <w:pPr>
              <w:jc w:val="center"/>
              <w:rPr>
                <w:lang w:val="en-US"/>
              </w:rPr>
            </w:pPr>
          </w:p>
        </w:tc>
      </w:tr>
    </w:tbl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rPr>
          <w:lang w:val="en-US"/>
        </w:rPr>
      </w:pPr>
    </w:p>
    <w:p w:rsidR="00C42B88" w:rsidRPr="004042C4" w:rsidRDefault="00C42B88" w:rsidP="00C42B88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C42B88" w:rsidRDefault="00C42B88" w:rsidP="00C42B88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C42B88" w:rsidTr="00A33FCE">
        <w:tc>
          <w:tcPr>
            <w:tcW w:w="3116" w:type="dxa"/>
            <w:shd w:val="pct15" w:color="auto" w:fill="auto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C42B88" w:rsidRDefault="00C42B88" w:rsidP="00C42B88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C42B88" w:rsidTr="00A33FCE">
        <w:tc>
          <w:tcPr>
            <w:tcW w:w="4675" w:type="dxa"/>
            <w:shd w:val="pct15" w:color="auto" w:fill="auto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42B88" w:rsidTr="00A33FCE">
        <w:tc>
          <w:tcPr>
            <w:tcW w:w="4675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C42B88" w:rsidRPr="00B97B8C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C42B88" w:rsidRPr="00DF5671" w:rsidRDefault="00C42B88" w:rsidP="00C42B88">
      <w:pPr>
        <w:rPr>
          <w:lang w:val="en-US"/>
        </w:rPr>
      </w:pPr>
    </w:p>
    <w:p w:rsidR="00C42B88" w:rsidRDefault="00C42B88" w:rsidP="00C42B88">
      <w:pPr>
        <w:rPr>
          <w:lang w:val="en-US"/>
        </w:rPr>
      </w:pPr>
    </w:p>
    <w:p w:rsidR="00C42B88" w:rsidRPr="004042C4" w:rsidRDefault="00C42B88" w:rsidP="00C42B88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C42B88" w:rsidRDefault="00C42B88" w:rsidP="00C42B88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C42B88" w:rsidTr="00A33FCE">
        <w:tc>
          <w:tcPr>
            <w:tcW w:w="3116" w:type="dxa"/>
            <w:shd w:val="pct15" w:color="auto" w:fill="auto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C42B88" w:rsidRDefault="00C42B88" w:rsidP="00C42B88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42B88" w:rsidTr="00A33FCE">
        <w:tc>
          <w:tcPr>
            <w:tcW w:w="3116" w:type="dxa"/>
            <w:shd w:val="pct15" w:color="auto" w:fill="auto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42B88" w:rsidTr="00A33FCE">
        <w:tc>
          <w:tcPr>
            <w:tcW w:w="3116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C42B88" w:rsidRDefault="00C42B88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C42B88" w:rsidRPr="00B97B8C" w:rsidRDefault="00C42B88" w:rsidP="00C42B88">
      <w:pPr>
        <w:rPr>
          <w:lang w:val="en-US"/>
        </w:rPr>
      </w:pPr>
    </w:p>
    <w:p w:rsidR="00C42B88" w:rsidRDefault="00C42B88" w:rsidP="00C42B88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C42B88" w:rsidRDefault="00C42B88" w:rsidP="00C42B88">
      <w:pPr>
        <w:rPr>
          <w:lang w:val="en-US"/>
        </w:rPr>
      </w:pPr>
    </w:p>
    <w:p w:rsidR="00C42B88" w:rsidRDefault="00C42B88" w:rsidP="00C42B88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C42B88" w:rsidRDefault="00C42B88" w:rsidP="00763BF9">
      <w:pPr>
        <w:rPr>
          <w:lang w:val="en-US"/>
        </w:rPr>
      </w:pPr>
    </w:p>
    <w:p w:rsidR="00C42B88" w:rsidRDefault="00C42B88" w:rsidP="00763BF9">
      <w:pPr>
        <w:rPr>
          <w:lang w:val="en-US"/>
        </w:rPr>
      </w:pPr>
    </w:p>
    <w:p w:rsidR="00C42B88" w:rsidRPr="00763BF9" w:rsidRDefault="00C42B88" w:rsidP="00763BF9">
      <w:pPr>
        <w:rPr>
          <w:lang w:val="en-US"/>
        </w:rPr>
      </w:pPr>
    </w:p>
    <w:p w:rsidR="00C42B88" w:rsidRDefault="00C42B88" w:rsidP="00C42B88">
      <w:pPr>
        <w:rPr>
          <w:rFonts w:eastAsiaTheme="majorEastAsia" w:cstheme="majorBidi"/>
          <w:lang w:val="en-US"/>
        </w:rPr>
      </w:pPr>
    </w:p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763BF9" w:rsidRDefault="00E9587A" w:rsidP="00CF6331">
      <w:pPr>
        <w:pStyle w:val="Ttulo3"/>
        <w:rPr>
          <w:lang w:val="en-US"/>
        </w:rPr>
      </w:pPr>
      <w:bookmarkStart w:id="6" w:name="_Toc5456472"/>
      <w:r w:rsidRPr="00763BF9">
        <w:rPr>
          <w:lang w:val="en-US"/>
        </w:rPr>
        <w:lastRenderedPageBreak/>
        <w:t>POST /api/project</w:t>
      </w:r>
      <w:bookmarkEnd w:id="6"/>
      <w:r w:rsidRPr="00763BF9">
        <w:rPr>
          <w:lang w:val="en-US"/>
        </w:rPr>
        <w:t xml:space="preserve"> </w:t>
      </w:r>
    </w:p>
    <w:p w:rsidR="00763BF9" w:rsidRPr="00763BF9" w:rsidRDefault="00763BF9" w:rsidP="00763BF9">
      <w:pPr>
        <w:rPr>
          <w:lang w:val="en-US"/>
        </w:rPr>
      </w:pPr>
      <w:r w:rsidRPr="00763BF9">
        <w:rPr>
          <w:lang w:val="en-US"/>
        </w:rPr>
        <w:t>Create a Project</w:t>
      </w:r>
    </w:p>
    <w:p w:rsidR="008D21B1" w:rsidRDefault="00E9587A" w:rsidP="00E9587A">
      <w:pPr>
        <w:rPr>
          <w:lang w:val="en-US"/>
        </w:rPr>
      </w:pPr>
      <w:r w:rsidRPr="00763BF9">
        <w:rPr>
          <w:lang w:val="en-US"/>
        </w:rPr>
        <w:tab/>
      </w:r>
      <w:r w:rsidRPr="00763BF9">
        <w:rPr>
          <w:lang w:val="en-US"/>
        </w:rPr>
        <w:tab/>
      </w: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A33FCE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7" w:type="dxa"/>
          </w:tcPr>
          <w:p w:rsidR="008D21B1" w:rsidRDefault="00A33FCE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 xml:space="preserve">/api/project 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E9587A">
      <w:pPr>
        <w:rPr>
          <w:lang w:val="en-US"/>
        </w:rPr>
      </w:pPr>
    </w:p>
    <w:p w:rsidR="00E9587A" w:rsidRPr="00763BF9" w:rsidRDefault="00E9587A" w:rsidP="00E9587A">
      <w:pPr>
        <w:rPr>
          <w:lang w:val="en-US"/>
        </w:rPr>
      </w:pP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</w:p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763BF9" w:rsidRDefault="00E9587A" w:rsidP="00CF6331">
      <w:pPr>
        <w:pStyle w:val="Ttulo3"/>
        <w:rPr>
          <w:lang w:val="en-US"/>
        </w:rPr>
      </w:pPr>
      <w:bookmarkStart w:id="7" w:name="_Toc5456473"/>
      <w:r w:rsidRPr="00763BF9">
        <w:rPr>
          <w:lang w:val="en-US"/>
        </w:rPr>
        <w:lastRenderedPageBreak/>
        <w:t>PUT /api/project/{projectId}</w:t>
      </w:r>
      <w:bookmarkEnd w:id="7"/>
      <w:r w:rsidRPr="00763BF9">
        <w:rPr>
          <w:lang w:val="en-US"/>
        </w:rPr>
        <w:t xml:space="preserve"> </w:t>
      </w:r>
    </w:p>
    <w:p w:rsidR="00763BF9" w:rsidRDefault="00763BF9" w:rsidP="00763BF9">
      <w:pPr>
        <w:rPr>
          <w:lang w:val="en-US"/>
        </w:rPr>
      </w:pPr>
      <w:r w:rsidRPr="00763BF9">
        <w:rPr>
          <w:lang w:val="en-US"/>
        </w:rPr>
        <w:t>Update a Project</w:t>
      </w:r>
    </w:p>
    <w:p w:rsidR="008D21B1" w:rsidRDefault="008D21B1" w:rsidP="00763BF9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PUT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/api/project/{projectId}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763BF9">
      <w:pPr>
        <w:rPr>
          <w:lang w:val="en-US"/>
        </w:rPr>
      </w:pPr>
    </w:p>
    <w:p w:rsidR="008D21B1" w:rsidRPr="00763BF9" w:rsidRDefault="008D21B1" w:rsidP="00763BF9">
      <w:pPr>
        <w:rPr>
          <w:lang w:val="en-US"/>
        </w:rPr>
      </w:pPr>
    </w:p>
    <w:p w:rsidR="00E9587A" w:rsidRPr="00763BF9" w:rsidRDefault="00E9587A" w:rsidP="00E9587A">
      <w:pPr>
        <w:rPr>
          <w:lang w:val="en-US"/>
        </w:rPr>
      </w:pP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</w:p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Default="00E9587A" w:rsidP="00CF6331">
      <w:pPr>
        <w:pStyle w:val="Ttulo3"/>
      </w:pPr>
      <w:bookmarkStart w:id="8" w:name="_Toc5456474"/>
      <w:r w:rsidRPr="00763BF9">
        <w:lastRenderedPageBreak/>
        <w:t>DELETE /api/project/{projectId}</w:t>
      </w:r>
      <w:bookmarkEnd w:id="8"/>
      <w:r w:rsidRPr="00763BF9">
        <w:t xml:space="preserve"> </w:t>
      </w:r>
    </w:p>
    <w:p w:rsidR="00763BF9" w:rsidRDefault="00763BF9" w:rsidP="00763BF9">
      <w:r w:rsidRPr="00763BF9">
        <w:t>Remove a Project</w:t>
      </w:r>
    </w:p>
    <w:p w:rsidR="008D21B1" w:rsidRDefault="008D21B1" w:rsidP="00763BF9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t>/api/project/{projectId}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763BF9"/>
    <w:p w:rsidR="00E9587A" w:rsidRPr="00763BF9" w:rsidRDefault="00E9587A" w:rsidP="00E9587A"/>
    <w:p w:rsidR="00E9587A" w:rsidRPr="00763BF9" w:rsidRDefault="00E9587A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763BF9" w:rsidRDefault="00E9587A" w:rsidP="00763BF9">
      <w:pPr>
        <w:pStyle w:val="Ttulo2"/>
      </w:pPr>
      <w:bookmarkStart w:id="9" w:name="_Toc5456475"/>
      <w:r w:rsidRPr="00763BF9">
        <w:lastRenderedPageBreak/>
        <w:t>Issue</w:t>
      </w:r>
      <w:bookmarkEnd w:id="9"/>
    </w:p>
    <w:p w:rsidR="00E9587A" w:rsidRPr="00763BF9" w:rsidRDefault="00E9587A" w:rsidP="00763BF9">
      <w:pPr>
        <w:keepNext/>
        <w:keepLines/>
      </w:pPr>
    </w:p>
    <w:p w:rsidR="00E9587A" w:rsidRPr="00763BF9" w:rsidRDefault="00E9587A" w:rsidP="00763BF9">
      <w:pPr>
        <w:pStyle w:val="Ttulo3"/>
        <w:rPr>
          <w:lang w:val="en-US"/>
        </w:rPr>
      </w:pPr>
      <w:bookmarkStart w:id="10" w:name="_Toc5456476"/>
      <w:r w:rsidRPr="00763BF9">
        <w:rPr>
          <w:lang w:val="en-US"/>
        </w:rPr>
        <w:t>GET /api/project/{projectId}/issue/{issueId}</w:t>
      </w:r>
      <w:bookmarkEnd w:id="10"/>
      <w:r w:rsidRPr="00763BF9">
        <w:rPr>
          <w:lang w:val="en-US"/>
        </w:rPr>
        <w:t xml:space="preserve"> </w:t>
      </w:r>
    </w:p>
    <w:p w:rsidR="00763BF9" w:rsidRPr="00763BF9" w:rsidRDefault="00763BF9" w:rsidP="00763BF9">
      <w:pPr>
        <w:keepNext/>
        <w:keepLines/>
        <w:rPr>
          <w:lang w:val="en-US"/>
        </w:rPr>
      </w:pPr>
      <w:r w:rsidRPr="00763BF9">
        <w:rPr>
          <w:lang w:val="en-US"/>
        </w:rPr>
        <w:t>Get an Issue from a Project by issueId</w:t>
      </w:r>
    </w:p>
    <w:p w:rsidR="00E9587A" w:rsidRDefault="00E9587A" w:rsidP="00E9587A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C71CDF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C71CDF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6239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/api/project/{projectId}/issue/{issueId}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issueId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E9587A">
      <w:pPr>
        <w:rPr>
          <w:lang w:val="en-US"/>
        </w:rPr>
      </w:pPr>
    </w:p>
    <w:p w:rsidR="008D21B1" w:rsidRDefault="008D21B1" w:rsidP="00E9587A">
      <w:pPr>
        <w:rPr>
          <w:lang w:val="en-US"/>
        </w:rPr>
      </w:pPr>
    </w:p>
    <w:p w:rsidR="008D21B1" w:rsidRDefault="008D21B1" w:rsidP="00E9587A">
      <w:pPr>
        <w:rPr>
          <w:lang w:val="en-US"/>
        </w:rPr>
      </w:pPr>
    </w:p>
    <w:p w:rsidR="008D21B1" w:rsidRPr="00763BF9" w:rsidRDefault="008D21B1" w:rsidP="00E9587A">
      <w:pPr>
        <w:rPr>
          <w:lang w:val="en-US"/>
        </w:rPr>
      </w:pPr>
    </w:p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763BF9" w:rsidRDefault="00E9587A" w:rsidP="00CF6331">
      <w:pPr>
        <w:pStyle w:val="Ttulo3"/>
        <w:rPr>
          <w:lang w:val="en-US"/>
        </w:rPr>
      </w:pPr>
      <w:bookmarkStart w:id="11" w:name="_Toc5456477"/>
      <w:r w:rsidRPr="00763BF9">
        <w:rPr>
          <w:lang w:val="en-US"/>
        </w:rPr>
        <w:lastRenderedPageBreak/>
        <w:t>GET /api/project/{projectId}/issue</w:t>
      </w:r>
      <w:bookmarkEnd w:id="11"/>
    </w:p>
    <w:p w:rsidR="00763BF9" w:rsidRDefault="00763BF9" w:rsidP="00763BF9">
      <w:pPr>
        <w:rPr>
          <w:lang w:val="en-US"/>
        </w:rPr>
      </w:pPr>
      <w:r w:rsidRPr="00763BF9">
        <w:rPr>
          <w:lang w:val="en-US"/>
        </w:rPr>
        <w:t>Get all Issues from a Project</w:t>
      </w:r>
    </w:p>
    <w:p w:rsidR="008D21B1" w:rsidRDefault="008D21B1" w:rsidP="00763BF9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/api/project/{projectId}/issue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763BF9">
      <w:pPr>
        <w:rPr>
          <w:lang w:val="en-US"/>
        </w:rPr>
      </w:pPr>
    </w:p>
    <w:p w:rsidR="008D21B1" w:rsidRPr="00763BF9" w:rsidRDefault="008D21B1" w:rsidP="00763BF9">
      <w:pPr>
        <w:rPr>
          <w:lang w:val="en-US"/>
        </w:rPr>
      </w:pPr>
    </w:p>
    <w:p w:rsidR="00E9587A" w:rsidRPr="00763BF9" w:rsidRDefault="00E9587A" w:rsidP="00E9587A">
      <w:pPr>
        <w:rPr>
          <w:lang w:val="en-US"/>
        </w:rPr>
      </w:pPr>
    </w:p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763BF9" w:rsidRDefault="00E9587A" w:rsidP="00CF6331">
      <w:pPr>
        <w:pStyle w:val="Ttulo3"/>
        <w:rPr>
          <w:lang w:val="en-US"/>
        </w:rPr>
      </w:pPr>
      <w:bookmarkStart w:id="12" w:name="_Toc5456478"/>
      <w:r w:rsidRPr="00763BF9">
        <w:rPr>
          <w:lang w:val="en-US"/>
        </w:rPr>
        <w:lastRenderedPageBreak/>
        <w:t>POST /api/project/{projectId}/issue/</w:t>
      </w:r>
      <w:bookmarkEnd w:id="12"/>
      <w:r w:rsidRPr="00763BF9">
        <w:rPr>
          <w:lang w:val="en-US"/>
        </w:rPr>
        <w:t xml:space="preserve"> </w:t>
      </w:r>
    </w:p>
    <w:p w:rsidR="00763BF9" w:rsidRDefault="00763BF9" w:rsidP="00763BF9">
      <w:r w:rsidRPr="00763BF9">
        <w:t>Create an Issue</w:t>
      </w:r>
    </w:p>
    <w:p w:rsidR="008D21B1" w:rsidRDefault="008D21B1" w:rsidP="00763BF9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/api/project/{projectId}/issue/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763BF9"/>
    <w:p w:rsidR="008D21B1" w:rsidRDefault="008D21B1" w:rsidP="00763BF9"/>
    <w:p w:rsidR="008D21B1" w:rsidRDefault="008D21B1" w:rsidP="00763BF9"/>
    <w:p w:rsidR="008D21B1" w:rsidRPr="00763BF9" w:rsidRDefault="008D21B1" w:rsidP="00763BF9"/>
    <w:p w:rsidR="00E9587A" w:rsidRPr="00763BF9" w:rsidRDefault="00E9587A" w:rsidP="00E9587A">
      <w:pPr>
        <w:rPr>
          <w:lang w:val="en-US"/>
        </w:rPr>
      </w:pP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</w:p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763BF9" w:rsidRDefault="00E9587A" w:rsidP="00CF6331">
      <w:pPr>
        <w:pStyle w:val="Ttulo3"/>
        <w:rPr>
          <w:lang w:val="en-US"/>
        </w:rPr>
      </w:pPr>
      <w:bookmarkStart w:id="13" w:name="_Toc5456479"/>
      <w:r w:rsidRPr="00763BF9">
        <w:rPr>
          <w:lang w:val="en-US"/>
        </w:rPr>
        <w:lastRenderedPageBreak/>
        <w:t>PUT /api/project/{projectId}/issue/{issuestateid}</w:t>
      </w:r>
      <w:bookmarkEnd w:id="13"/>
    </w:p>
    <w:p w:rsidR="00763BF9" w:rsidRDefault="00763BF9" w:rsidP="00763BF9">
      <w:r w:rsidRPr="00763BF9">
        <w:t>Update an Issue</w:t>
      </w:r>
    </w:p>
    <w:p w:rsidR="008D21B1" w:rsidRDefault="008D21B1" w:rsidP="00763BF9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C71CDF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C71CDF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6239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/api/project/{projectId}/issue/{issuestateid}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issuestateid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763BF9"/>
    <w:p w:rsidR="00E9587A" w:rsidRPr="00763BF9" w:rsidRDefault="00E9587A" w:rsidP="00E9587A">
      <w:pPr>
        <w:rPr>
          <w:lang w:val="en-US"/>
        </w:rPr>
      </w:pP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  <w:r w:rsidRPr="00763BF9">
        <w:rPr>
          <w:lang w:val="en-US"/>
        </w:rPr>
        <w:tab/>
      </w:r>
    </w:p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763BF9" w:rsidRDefault="00E9587A" w:rsidP="00CF6331">
      <w:pPr>
        <w:pStyle w:val="Ttulo3"/>
        <w:rPr>
          <w:lang w:val="en-US"/>
        </w:rPr>
      </w:pPr>
      <w:bookmarkStart w:id="14" w:name="_Toc5456480"/>
      <w:r w:rsidRPr="00763BF9">
        <w:rPr>
          <w:lang w:val="en-US"/>
        </w:rPr>
        <w:lastRenderedPageBreak/>
        <w:t>DELETE /api/project/{projectId}/issue/{issuestateid}</w:t>
      </w:r>
      <w:bookmarkEnd w:id="14"/>
    </w:p>
    <w:p w:rsidR="00763BF9" w:rsidRPr="00763BF9" w:rsidRDefault="00763BF9" w:rsidP="00763BF9">
      <w:r w:rsidRPr="00763BF9">
        <w:t>Remove an Issue</w:t>
      </w:r>
    </w:p>
    <w:p w:rsidR="00E9587A" w:rsidRDefault="00E9587A" w:rsidP="00E9587A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C71CDF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C71CDF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239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/api/project/{projectId}/issue/{issuestateid}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763BF9">
              <w:rPr>
                <w:lang w:val="en-US"/>
              </w:rPr>
              <w:t>issuestateid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E9587A">
      <w:pPr>
        <w:rPr>
          <w:lang w:val="en-US"/>
        </w:rPr>
      </w:pPr>
    </w:p>
    <w:p w:rsidR="00E9587A" w:rsidRPr="00763BF9" w:rsidRDefault="00E9587A" w:rsidP="00E9587A">
      <w:pPr>
        <w:rPr>
          <w:lang w:val="en-US"/>
        </w:rPr>
      </w:pPr>
    </w:p>
    <w:p w:rsidR="00E9587A" w:rsidRPr="00763BF9" w:rsidRDefault="00E9587A" w:rsidP="00E9587A">
      <w:pPr>
        <w:rPr>
          <w:lang w:val="en-US"/>
        </w:rPr>
      </w:pPr>
    </w:p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763BF9" w:rsidRDefault="00E9587A" w:rsidP="00763BF9">
      <w:pPr>
        <w:pStyle w:val="Ttulo2"/>
      </w:pPr>
      <w:bookmarkStart w:id="15" w:name="_Toc5456481"/>
      <w:r w:rsidRPr="00763BF9">
        <w:lastRenderedPageBreak/>
        <w:t>Comment</w:t>
      </w:r>
      <w:bookmarkEnd w:id="15"/>
    </w:p>
    <w:p w:rsidR="00E9587A" w:rsidRPr="00763BF9" w:rsidRDefault="00E9587A" w:rsidP="00763BF9">
      <w:pPr>
        <w:keepNext/>
        <w:keepLines/>
      </w:pPr>
    </w:p>
    <w:p w:rsidR="006D3939" w:rsidRPr="00763BF9" w:rsidRDefault="00E9587A" w:rsidP="00763BF9">
      <w:pPr>
        <w:pStyle w:val="Ttulo3"/>
      </w:pPr>
      <w:bookmarkStart w:id="16" w:name="_Toc5456482"/>
      <w:r w:rsidRPr="00763BF9">
        <w:t>GET /api/project/{projectId}/issue/{issueId}/comment/{commentId}</w:t>
      </w:r>
      <w:bookmarkEnd w:id="16"/>
    </w:p>
    <w:p w:rsidR="006D3939" w:rsidRPr="00763BF9" w:rsidRDefault="006D3939" w:rsidP="00763BF9">
      <w:pPr>
        <w:keepNext/>
        <w:keepLines/>
      </w:pPr>
      <w:r w:rsidRPr="00763BF9">
        <w:t xml:space="preserve">Get a Comment By commentId </w:t>
      </w:r>
    </w:p>
    <w:p w:rsidR="006D3939" w:rsidRDefault="006D3939" w:rsidP="006D3939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4"/>
        <w:gridCol w:w="634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8D21B1" w:rsidRPr="00C71CDF" w:rsidRDefault="00C71CDF" w:rsidP="00A33FCE">
            <w:pPr>
              <w:jc w:val="center"/>
              <w:rPr>
                <w:lang w:val="en-US"/>
              </w:rPr>
            </w:pPr>
            <w:r w:rsidRPr="00C71CDF">
              <w:rPr>
                <w:lang w:val="en-US"/>
              </w:rPr>
              <w:t>/api/project/{projectId}/issue/{issueId}/comment/{</w:t>
            </w:r>
            <w:proofErr w:type="spellStart"/>
            <w:r w:rsidRPr="00C71CDF">
              <w:rPr>
                <w:lang w:val="en-US"/>
              </w:rPr>
              <w:t>commentId</w:t>
            </w:r>
            <w:proofErr w:type="spellEnd"/>
            <w:r w:rsidRPr="00C71CDF">
              <w:rPr>
                <w:lang w:val="en-US"/>
              </w:rPr>
              <w:t>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763BF9">
              <w:t>projectId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763BF9">
              <w:t>issueId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763BF9">
              <w:t>commentId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6D3939"/>
    <w:p w:rsidR="006D3939" w:rsidRPr="00763BF9" w:rsidRDefault="006D3939" w:rsidP="00E9587A"/>
    <w:p w:rsidR="006D3939" w:rsidRPr="00763BF9" w:rsidRDefault="006D3939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8D21B1" w:rsidRDefault="00E9587A" w:rsidP="006D3939">
      <w:pPr>
        <w:pStyle w:val="Ttulo3"/>
        <w:rPr>
          <w:lang w:val="en-US"/>
        </w:rPr>
      </w:pPr>
      <w:bookmarkStart w:id="17" w:name="_Toc5456483"/>
      <w:r w:rsidRPr="008D21B1">
        <w:rPr>
          <w:lang w:val="en-US"/>
        </w:rPr>
        <w:lastRenderedPageBreak/>
        <w:t>GET /api/project/{projectId}/issue/{issueId}/comment</w:t>
      </w:r>
      <w:bookmarkEnd w:id="17"/>
    </w:p>
    <w:p w:rsidR="006D3939" w:rsidRDefault="006D3939" w:rsidP="006D3939">
      <w:r w:rsidRPr="00763BF9">
        <w:t>Get all Comments</w:t>
      </w:r>
    </w:p>
    <w:p w:rsidR="008D21B1" w:rsidRDefault="008D21B1" w:rsidP="006D3939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C71CDF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C71CDF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6239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/api/project/{projectId}/issue/{issueId}/comment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issueId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6D3939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8D21B1" w:rsidRDefault="00E9587A" w:rsidP="006D3939">
      <w:pPr>
        <w:pStyle w:val="Ttulo3"/>
        <w:rPr>
          <w:lang w:val="en-US"/>
        </w:rPr>
      </w:pPr>
      <w:bookmarkStart w:id="18" w:name="_Toc5456484"/>
      <w:r w:rsidRPr="008D21B1">
        <w:rPr>
          <w:lang w:val="en-US"/>
        </w:rPr>
        <w:lastRenderedPageBreak/>
        <w:t>POST /api/project/{projectId}/issue/{issueId}/comment</w:t>
      </w:r>
      <w:bookmarkEnd w:id="18"/>
    </w:p>
    <w:p w:rsidR="00DF709C" w:rsidRDefault="00DF709C" w:rsidP="00DF709C">
      <w:r w:rsidRPr="00763BF9">
        <w:t>Create a Comment</w:t>
      </w:r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C71CDF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C71CDF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6239" w:type="dxa"/>
          </w:tcPr>
          <w:p w:rsidR="008D21B1" w:rsidRPr="00C71CDF" w:rsidRDefault="00C71CDF" w:rsidP="00C71CDF">
            <w:pPr>
              <w:pStyle w:val="Ttulo3"/>
              <w:jc w:val="center"/>
              <w:rPr>
                <w:rFonts w:eastAsiaTheme="minorHAnsi" w:cstheme="minorBidi"/>
                <w:b w:val="0"/>
                <w:lang w:val="en-US"/>
              </w:rPr>
            </w:pPr>
            <w:r w:rsidRPr="00C71CDF">
              <w:rPr>
                <w:rFonts w:eastAsiaTheme="minorHAnsi" w:cstheme="minorBidi"/>
                <w:b w:val="0"/>
                <w:lang w:val="en-US"/>
              </w:rPr>
              <w:t>/api/project/{projectId}/issue/{issueId}/comment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C71CDF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issueId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DF709C" w:rsidRPr="00763BF9" w:rsidRDefault="00DF709C" w:rsidP="00DF709C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8D21B1" w:rsidRDefault="00E9587A" w:rsidP="006D3939">
      <w:pPr>
        <w:pStyle w:val="Ttulo3"/>
        <w:rPr>
          <w:lang w:val="en-US"/>
        </w:rPr>
      </w:pPr>
      <w:bookmarkStart w:id="19" w:name="_Toc5456485"/>
      <w:r w:rsidRPr="008D21B1">
        <w:rPr>
          <w:lang w:val="en-US"/>
        </w:rPr>
        <w:lastRenderedPageBreak/>
        <w:t>PUT /api/project/{projectId}/issue/{issueId}/comment/{</w:t>
      </w:r>
      <w:proofErr w:type="spellStart"/>
      <w:r w:rsidRPr="008D21B1">
        <w:rPr>
          <w:lang w:val="en-US"/>
        </w:rPr>
        <w:t>commentId</w:t>
      </w:r>
      <w:proofErr w:type="spellEnd"/>
      <w:r w:rsidRPr="008D21B1">
        <w:rPr>
          <w:lang w:val="en-US"/>
        </w:rPr>
        <w:t>}</w:t>
      </w:r>
      <w:bookmarkEnd w:id="19"/>
    </w:p>
    <w:p w:rsidR="00DF709C" w:rsidRPr="00763BF9" w:rsidRDefault="00DF709C" w:rsidP="00DF709C">
      <w:r w:rsidRPr="00763BF9">
        <w:t>Update a Comment</w:t>
      </w:r>
    </w:p>
    <w:p w:rsidR="00DF709C" w:rsidRDefault="00DF709C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4"/>
        <w:gridCol w:w="634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/api/project/{projectId}/issue/{issueId}/comment/{</w:t>
            </w:r>
            <w:proofErr w:type="spellStart"/>
            <w:r w:rsidRPr="008D21B1">
              <w:rPr>
                <w:lang w:val="en-US"/>
              </w:rPr>
              <w:t>commentId</w:t>
            </w:r>
            <w:proofErr w:type="spellEnd"/>
            <w:r w:rsidRPr="008D21B1">
              <w:rPr>
                <w:lang w:val="en-US"/>
              </w:rPr>
              <w:t>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C71CDF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issueId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C71CDF" w:rsidTr="00A33FCE">
        <w:tc>
          <w:tcPr>
            <w:tcW w:w="3116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proofErr w:type="spellStart"/>
            <w:r w:rsidRPr="008D21B1">
              <w:rPr>
                <w:lang w:val="en-US"/>
              </w:rPr>
              <w:t>commentId</w:t>
            </w:r>
            <w:proofErr w:type="spellEnd"/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C71CDF" w:rsidRDefault="00C71CDF" w:rsidP="00C71C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8D21B1" w:rsidRDefault="00E9587A" w:rsidP="006D3939">
      <w:pPr>
        <w:pStyle w:val="Ttulo3"/>
        <w:rPr>
          <w:lang w:val="en-US"/>
        </w:rPr>
      </w:pPr>
      <w:bookmarkStart w:id="20" w:name="_Toc5456486"/>
      <w:r w:rsidRPr="008D21B1">
        <w:rPr>
          <w:lang w:val="en-US"/>
        </w:rPr>
        <w:lastRenderedPageBreak/>
        <w:t>DELETE /api/project/{projectId}/issue/{issueId}/comment/{</w:t>
      </w:r>
      <w:proofErr w:type="spellStart"/>
      <w:r w:rsidRPr="008D21B1">
        <w:rPr>
          <w:lang w:val="en-US"/>
        </w:rPr>
        <w:t>commentId</w:t>
      </w:r>
      <w:proofErr w:type="spellEnd"/>
      <w:r w:rsidRPr="008D21B1">
        <w:rPr>
          <w:lang w:val="en-US"/>
        </w:rPr>
        <w:t>}</w:t>
      </w:r>
      <w:bookmarkEnd w:id="20"/>
    </w:p>
    <w:p w:rsidR="00DF709C" w:rsidRDefault="00DF709C" w:rsidP="00DF709C">
      <w:r w:rsidRPr="00763BF9">
        <w:t>Remove a Comment</w:t>
      </w:r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4"/>
        <w:gridCol w:w="634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BE4B69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7" w:type="dxa"/>
          </w:tcPr>
          <w:p w:rsidR="008D21B1" w:rsidRDefault="00BE4B69" w:rsidP="00A33FCE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/api/project/{projectId}/issue/{issueId}/comment/{</w:t>
            </w:r>
            <w:proofErr w:type="spellStart"/>
            <w:r w:rsidRPr="008D21B1">
              <w:rPr>
                <w:lang w:val="en-US"/>
              </w:rPr>
              <w:t>commentId</w:t>
            </w:r>
            <w:proofErr w:type="spellEnd"/>
            <w:r w:rsidRPr="008D21B1">
              <w:rPr>
                <w:lang w:val="en-US"/>
              </w:rPr>
              <w:t>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F537A1" w:rsidP="00A33FCE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projectId</w:t>
            </w:r>
          </w:p>
        </w:tc>
        <w:tc>
          <w:tcPr>
            <w:tcW w:w="3117" w:type="dxa"/>
          </w:tcPr>
          <w:p w:rsidR="008D21B1" w:rsidRDefault="00F537A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F537A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537A1" w:rsidTr="00A33FCE">
        <w:tc>
          <w:tcPr>
            <w:tcW w:w="3116" w:type="dxa"/>
          </w:tcPr>
          <w:p w:rsidR="00F537A1" w:rsidRDefault="00F537A1" w:rsidP="00F537A1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issueId</w:t>
            </w:r>
          </w:p>
        </w:tc>
        <w:tc>
          <w:tcPr>
            <w:tcW w:w="3117" w:type="dxa"/>
          </w:tcPr>
          <w:p w:rsidR="00F537A1" w:rsidRDefault="00F537A1" w:rsidP="00F53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F537A1" w:rsidRDefault="00F537A1" w:rsidP="00F53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537A1" w:rsidTr="00A33FCE">
        <w:tc>
          <w:tcPr>
            <w:tcW w:w="3116" w:type="dxa"/>
          </w:tcPr>
          <w:p w:rsidR="00F537A1" w:rsidRDefault="00F537A1" w:rsidP="00F537A1">
            <w:pPr>
              <w:jc w:val="center"/>
              <w:rPr>
                <w:lang w:val="en-US"/>
              </w:rPr>
            </w:pPr>
            <w:proofErr w:type="spellStart"/>
            <w:r w:rsidRPr="008D21B1">
              <w:rPr>
                <w:lang w:val="en-US"/>
              </w:rPr>
              <w:t>commentId</w:t>
            </w:r>
            <w:proofErr w:type="spellEnd"/>
          </w:p>
        </w:tc>
        <w:tc>
          <w:tcPr>
            <w:tcW w:w="3117" w:type="dxa"/>
          </w:tcPr>
          <w:p w:rsidR="00F537A1" w:rsidRDefault="00F537A1" w:rsidP="00F53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F537A1" w:rsidRDefault="00F537A1" w:rsidP="00F53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391ADC" w:rsidRDefault="00E9587A" w:rsidP="00DF709C">
      <w:pPr>
        <w:pStyle w:val="Ttulo2"/>
        <w:rPr>
          <w:lang w:val="en-US"/>
        </w:rPr>
      </w:pPr>
      <w:bookmarkStart w:id="21" w:name="_Toc5456487"/>
      <w:proofErr w:type="spellStart"/>
      <w:r w:rsidRPr="00391ADC">
        <w:rPr>
          <w:lang w:val="en-US"/>
        </w:rPr>
        <w:lastRenderedPageBreak/>
        <w:t>IssueState</w:t>
      </w:r>
      <w:bookmarkEnd w:id="21"/>
      <w:proofErr w:type="spellEnd"/>
    </w:p>
    <w:p w:rsidR="006D3939" w:rsidRPr="00391ADC" w:rsidRDefault="006D3939" w:rsidP="00DF709C">
      <w:pPr>
        <w:keepNext/>
        <w:keepLines/>
        <w:rPr>
          <w:lang w:val="en-US"/>
        </w:rPr>
      </w:pPr>
    </w:p>
    <w:p w:rsidR="00E9587A" w:rsidRPr="00391ADC" w:rsidRDefault="00391ADC" w:rsidP="00DF709C">
      <w:pPr>
        <w:pStyle w:val="Ttulo3"/>
        <w:rPr>
          <w:lang w:val="en-US"/>
        </w:rPr>
      </w:pPr>
      <w:bookmarkStart w:id="22" w:name="_Toc5456488"/>
      <w:r w:rsidRPr="00391ADC">
        <w:rPr>
          <w:lang w:val="en-US"/>
        </w:rPr>
        <w:t xml:space="preserve">GET </w:t>
      </w:r>
      <w:r w:rsidR="00E9587A" w:rsidRPr="00391ADC">
        <w:rPr>
          <w:lang w:val="en-US"/>
        </w:rPr>
        <w:t>/api/</w:t>
      </w:r>
      <w:proofErr w:type="spellStart"/>
      <w:r w:rsidR="00E9587A" w:rsidRPr="00391ADC">
        <w:rPr>
          <w:lang w:val="en-US"/>
        </w:rPr>
        <w:t>issueState</w:t>
      </w:r>
      <w:proofErr w:type="spellEnd"/>
      <w:r w:rsidR="00E9587A" w:rsidRPr="00391ADC">
        <w:rPr>
          <w:lang w:val="en-US"/>
        </w:rPr>
        <w:t>/{</w:t>
      </w:r>
      <w:proofErr w:type="spellStart"/>
      <w:r w:rsidR="00E9587A" w:rsidRPr="00391ADC">
        <w:rPr>
          <w:lang w:val="en-US"/>
        </w:rPr>
        <w:t>issueStateId</w:t>
      </w:r>
      <w:proofErr w:type="spellEnd"/>
      <w:r w:rsidR="00E9587A" w:rsidRPr="00391ADC">
        <w:rPr>
          <w:lang w:val="en-US"/>
        </w:rPr>
        <w:t>}</w:t>
      </w:r>
      <w:bookmarkEnd w:id="22"/>
    </w:p>
    <w:p w:rsidR="00DF709C" w:rsidRDefault="00DF709C" w:rsidP="00DF709C">
      <w:pPr>
        <w:keepNext/>
        <w:keepLines/>
      </w:pPr>
      <w:r w:rsidRPr="00763BF9">
        <w:t>Get an IssueState</w:t>
      </w:r>
    </w:p>
    <w:p w:rsidR="008D21B1" w:rsidRDefault="008D21B1" w:rsidP="00DF709C">
      <w:pPr>
        <w:keepNext/>
        <w:keepLines/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391ADC">
              <w:rPr>
                <w:lang w:val="en-US"/>
              </w:rPr>
              <w:t>/api/</w:t>
            </w:r>
            <w:proofErr w:type="spellStart"/>
            <w:r w:rsidRPr="00391ADC">
              <w:rPr>
                <w:lang w:val="en-US"/>
              </w:rPr>
              <w:t>issueState</w:t>
            </w:r>
            <w:proofErr w:type="spellEnd"/>
            <w:r w:rsidRPr="00391ADC">
              <w:rPr>
                <w:lang w:val="en-US"/>
              </w:rPr>
              <w:t>/{</w:t>
            </w:r>
            <w:proofErr w:type="spellStart"/>
            <w:r w:rsidRPr="00391ADC">
              <w:rPr>
                <w:lang w:val="en-US"/>
              </w:rPr>
              <w:t>issueStateId</w:t>
            </w:r>
            <w:proofErr w:type="spellEnd"/>
            <w:r w:rsidRPr="00391ADC">
              <w:rPr>
                <w:lang w:val="en-US"/>
              </w:rPr>
              <w:t>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proofErr w:type="spellStart"/>
            <w:r w:rsidRPr="00391ADC">
              <w:rPr>
                <w:lang w:val="en-US"/>
              </w:rPr>
              <w:t>issueStateId</w:t>
            </w:r>
            <w:proofErr w:type="spellEnd"/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>
      <w:pPr>
        <w:keepNext/>
        <w:keepLines/>
      </w:pPr>
    </w:p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763BF9" w:rsidRDefault="00391ADC" w:rsidP="006D3939">
      <w:pPr>
        <w:pStyle w:val="Ttulo3"/>
      </w:pPr>
      <w:bookmarkStart w:id="23" w:name="_Toc5456489"/>
      <w:r>
        <w:lastRenderedPageBreak/>
        <w:t xml:space="preserve">GET </w:t>
      </w:r>
      <w:r w:rsidR="00E9587A" w:rsidRPr="00763BF9">
        <w:t>/api/issueState</w:t>
      </w:r>
      <w:bookmarkEnd w:id="23"/>
    </w:p>
    <w:p w:rsidR="00DF709C" w:rsidRDefault="00DF709C" w:rsidP="00DF709C">
      <w:r w:rsidRPr="00763BF9">
        <w:t>Get all IssueStates</w:t>
      </w:r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763BF9">
              <w:t>/api/issueState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391ADC" w:rsidRDefault="00E9587A" w:rsidP="00DF709C">
      <w:pPr>
        <w:pStyle w:val="Ttulo2"/>
        <w:rPr>
          <w:lang w:val="en-US"/>
        </w:rPr>
      </w:pPr>
      <w:bookmarkStart w:id="24" w:name="_Toc5456490"/>
      <w:r w:rsidRPr="00391ADC">
        <w:rPr>
          <w:lang w:val="en-US"/>
        </w:rPr>
        <w:lastRenderedPageBreak/>
        <w:t>IssueStateTransition</w:t>
      </w:r>
      <w:bookmarkEnd w:id="24"/>
    </w:p>
    <w:p w:rsidR="00E9587A" w:rsidRPr="00391ADC" w:rsidRDefault="00E9587A" w:rsidP="00DF709C">
      <w:pPr>
        <w:keepNext/>
        <w:keepLines/>
        <w:rPr>
          <w:lang w:val="en-US"/>
        </w:rPr>
      </w:pPr>
    </w:p>
    <w:p w:rsidR="00E9587A" w:rsidRPr="00391ADC" w:rsidRDefault="00391ADC" w:rsidP="00DF709C">
      <w:pPr>
        <w:pStyle w:val="Ttulo3"/>
        <w:rPr>
          <w:lang w:val="en-US"/>
        </w:rPr>
      </w:pPr>
      <w:bookmarkStart w:id="25" w:name="_Toc5456491"/>
      <w:r w:rsidRPr="00391ADC">
        <w:rPr>
          <w:lang w:val="en-US"/>
        </w:rPr>
        <w:t xml:space="preserve">GET </w:t>
      </w:r>
      <w:r w:rsidR="00E9587A" w:rsidRPr="00391ADC">
        <w:rPr>
          <w:lang w:val="en-US"/>
        </w:rPr>
        <w:t>/api/issueStateTransition/{issueStateTransitionId}</w:t>
      </w:r>
      <w:bookmarkEnd w:id="25"/>
    </w:p>
    <w:p w:rsidR="00DF709C" w:rsidRDefault="00DF709C" w:rsidP="00DF709C">
      <w:pPr>
        <w:keepNext/>
        <w:keepLines/>
      </w:pPr>
      <w:r w:rsidRPr="00763BF9">
        <w:t>Get an IssueStateTransition</w:t>
      </w:r>
    </w:p>
    <w:p w:rsidR="008D21B1" w:rsidRDefault="008D21B1" w:rsidP="00DF709C">
      <w:pPr>
        <w:keepNext/>
        <w:keepLines/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391AD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391ADC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6239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391ADC">
              <w:rPr>
                <w:lang w:val="en-US"/>
              </w:rPr>
              <w:t>/api/issueStateTransition/{issueStateTransitionId}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391ADC">
              <w:rPr>
                <w:lang w:val="en-US"/>
              </w:rPr>
              <w:t>issueStateTransitionId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>
      <w:pPr>
        <w:keepNext/>
        <w:keepLines/>
      </w:pPr>
    </w:p>
    <w:p w:rsidR="00E9587A" w:rsidRPr="00763BF9" w:rsidRDefault="00E9587A" w:rsidP="00E9587A"/>
    <w:p w:rsidR="00DF709C" w:rsidRPr="00763BF9" w:rsidRDefault="00DF709C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763BF9" w:rsidRDefault="00391ADC" w:rsidP="006D3939">
      <w:pPr>
        <w:pStyle w:val="Ttulo3"/>
      </w:pPr>
      <w:bookmarkStart w:id="26" w:name="_Toc5456492"/>
      <w:r>
        <w:lastRenderedPageBreak/>
        <w:t xml:space="preserve">GET </w:t>
      </w:r>
      <w:r w:rsidR="00E9587A" w:rsidRPr="00763BF9">
        <w:t>/api/issueStateTransition</w:t>
      </w:r>
      <w:bookmarkEnd w:id="26"/>
    </w:p>
    <w:p w:rsidR="00DF709C" w:rsidRDefault="00DF709C" w:rsidP="00DF709C">
      <w:r w:rsidRPr="00763BF9">
        <w:t>Get all IssueStateTransitions</w:t>
      </w:r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763BF9">
              <w:t>/api/issueStateTransition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391ADC" w:rsidRDefault="00E9587A" w:rsidP="00DF709C">
      <w:pPr>
        <w:pStyle w:val="Ttulo2"/>
        <w:rPr>
          <w:lang w:val="en-US"/>
        </w:rPr>
      </w:pPr>
      <w:bookmarkStart w:id="27" w:name="_Toc5456493"/>
      <w:proofErr w:type="spellStart"/>
      <w:r w:rsidRPr="00391ADC">
        <w:rPr>
          <w:lang w:val="en-US"/>
        </w:rPr>
        <w:lastRenderedPageBreak/>
        <w:t>IssueLabel</w:t>
      </w:r>
      <w:bookmarkEnd w:id="27"/>
      <w:proofErr w:type="spellEnd"/>
    </w:p>
    <w:p w:rsidR="00E9587A" w:rsidRPr="00391ADC" w:rsidRDefault="00E9587A" w:rsidP="00DF709C">
      <w:pPr>
        <w:keepNext/>
        <w:keepLines/>
        <w:rPr>
          <w:lang w:val="en-US"/>
        </w:rPr>
      </w:pPr>
    </w:p>
    <w:p w:rsidR="00E9587A" w:rsidRPr="00391ADC" w:rsidRDefault="00391ADC" w:rsidP="00DF709C">
      <w:pPr>
        <w:pStyle w:val="Ttulo3"/>
        <w:rPr>
          <w:lang w:val="en-US"/>
        </w:rPr>
      </w:pPr>
      <w:bookmarkStart w:id="28" w:name="_Toc5456494"/>
      <w:r w:rsidRPr="00391ADC">
        <w:rPr>
          <w:lang w:val="en-US"/>
        </w:rPr>
        <w:t xml:space="preserve">GET </w:t>
      </w:r>
      <w:r w:rsidR="00E9587A" w:rsidRPr="00391ADC">
        <w:rPr>
          <w:lang w:val="en-US"/>
        </w:rPr>
        <w:t>/api/</w:t>
      </w:r>
      <w:proofErr w:type="spellStart"/>
      <w:r w:rsidR="00E9587A" w:rsidRPr="00391ADC">
        <w:rPr>
          <w:lang w:val="en-US"/>
        </w:rPr>
        <w:t>issuelabel</w:t>
      </w:r>
      <w:proofErr w:type="spellEnd"/>
      <w:r w:rsidR="00E9587A" w:rsidRPr="00391ADC">
        <w:rPr>
          <w:lang w:val="en-US"/>
        </w:rPr>
        <w:t>/{</w:t>
      </w:r>
      <w:proofErr w:type="spellStart"/>
      <w:r w:rsidR="00E9587A" w:rsidRPr="00391ADC">
        <w:rPr>
          <w:lang w:val="en-US"/>
        </w:rPr>
        <w:t>issueLabelId</w:t>
      </w:r>
      <w:proofErr w:type="spellEnd"/>
      <w:r w:rsidR="00E9587A" w:rsidRPr="00391ADC">
        <w:rPr>
          <w:lang w:val="en-US"/>
        </w:rPr>
        <w:t>}</w:t>
      </w:r>
      <w:bookmarkEnd w:id="28"/>
    </w:p>
    <w:p w:rsidR="00DF709C" w:rsidRDefault="00DF709C" w:rsidP="00DF709C">
      <w:pPr>
        <w:keepNext/>
        <w:keepLines/>
      </w:pPr>
      <w:r w:rsidRPr="00763BF9">
        <w:t>Get an IssueLabel</w:t>
      </w:r>
    </w:p>
    <w:p w:rsidR="008D21B1" w:rsidRDefault="008D21B1" w:rsidP="00DF709C">
      <w:pPr>
        <w:keepNext/>
        <w:keepLines/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391ADC">
              <w:rPr>
                <w:lang w:val="en-US"/>
              </w:rPr>
              <w:t>/api/</w:t>
            </w:r>
            <w:proofErr w:type="spellStart"/>
            <w:r w:rsidRPr="00391ADC">
              <w:rPr>
                <w:lang w:val="en-US"/>
              </w:rPr>
              <w:t>issuelabel</w:t>
            </w:r>
            <w:proofErr w:type="spellEnd"/>
            <w:r w:rsidRPr="00391ADC">
              <w:rPr>
                <w:lang w:val="en-US"/>
              </w:rPr>
              <w:t>/{</w:t>
            </w:r>
            <w:proofErr w:type="spellStart"/>
            <w:r w:rsidRPr="00391ADC">
              <w:rPr>
                <w:lang w:val="en-US"/>
              </w:rPr>
              <w:t>issueLabelId</w:t>
            </w:r>
            <w:proofErr w:type="spellEnd"/>
            <w:r w:rsidRPr="00391ADC">
              <w:rPr>
                <w:lang w:val="en-US"/>
              </w:rPr>
              <w:t>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proofErr w:type="spellStart"/>
            <w:r w:rsidRPr="00391ADC">
              <w:rPr>
                <w:lang w:val="en-US"/>
              </w:rPr>
              <w:t>issueLabelId</w:t>
            </w:r>
            <w:proofErr w:type="spellEnd"/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>
      <w:pPr>
        <w:keepNext/>
        <w:keepLines/>
      </w:pPr>
    </w:p>
    <w:p w:rsidR="00DF709C" w:rsidRPr="00763BF9" w:rsidRDefault="00DF709C" w:rsidP="00DF709C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763BF9" w:rsidRDefault="00391ADC" w:rsidP="006D3939">
      <w:pPr>
        <w:pStyle w:val="Ttulo3"/>
      </w:pPr>
      <w:bookmarkStart w:id="29" w:name="_Toc5456495"/>
      <w:r>
        <w:lastRenderedPageBreak/>
        <w:t xml:space="preserve">GET </w:t>
      </w:r>
      <w:r w:rsidR="00E9587A" w:rsidRPr="00763BF9">
        <w:t>/api/issueLabel</w:t>
      </w:r>
      <w:bookmarkEnd w:id="29"/>
    </w:p>
    <w:p w:rsidR="00DF709C" w:rsidRDefault="00DF709C" w:rsidP="00DF709C">
      <w:r w:rsidRPr="00763BF9">
        <w:t>Get all IssueLabels</w:t>
      </w:r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763BF9">
              <w:t>/api/issueLabel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763BF9" w:rsidRDefault="00E9587A" w:rsidP="00E9587A">
      <w:pPr>
        <w:pStyle w:val="Ttulo2"/>
      </w:pPr>
      <w:bookmarkStart w:id="30" w:name="_Toc5456496"/>
      <w:proofErr w:type="spellStart"/>
      <w:r w:rsidRPr="00763BF9">
        <w:lastRenderedPageBreak/>
        <w:t>ProjectIssueState</w:t>
      </w:r>
      <w:bookmarkEnd w:id="30"/>
      <w:proofErr w:type="spellEnd"/>
    </w:p>
    <w:p w:rsidR="00E9587A" w:rsidRPr="00763BF9" w:rsidRDefault="00E9587A" w:rsidP="00E9587A"/>
    <w:p w:rsidR="00E9587A" w:rsidRPr="00763BF9" w:rsidRDefault="00E9587A" w:rsidP="00DF709C">
      <w:pPr>
        <w:pStyle w:val="Ttulo3"/>
      </w:pPr>
      <w:bookmarkStart w:id="31" w:name="_Toc5456497"/>
      <w:r w:rsidRPr="00763BF9">
        <w:t xml:space="preserve">POST </w:t>
      </w:r>
      <w:r w:rsidR="004E2DDA" w:rsidRPr="004E2DDA">
        <w:t>/api/project/{projectid}/issueState</w:t>
      </w:r>
      <w:bookmarkEnd w:id="31"/>
    </w:p>
    <w:p w:rsidR="00DF709C" w:rsidRDefault="00DF709C" w:rsidP="00DF709C">
      <w:r w:rsidRPr="00763BF9">
        <w:t xml:space="preserve">Define a project issue </w:t>
      </w:r>
      <w:proofErr w:type="spellStart"/>
      <w:r w:rsidRPr="00763BF9">
        <w:t>state</w:t>
      </w:r>
      <w:proofErr w:type="spellEnd"/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391AD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391ADC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6239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4E2DDA">
              <w:t>/api/project/{projectid}/issueState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4E2DDA">
              <w:t>projectid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DF709C" w:rsidRPr="00763BF9" w:rsidRDefault="00DF709C" w:rsidP="00DF709C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4E2DDA" w:rsidRDefault="00E9587A" w:rsidP="00DF709C">
      <w:pPr>
        <w:pStyle w:val="Ttulo3"/>
        <w:rPr>
          <w:lang w:val="en-US"/>
        </w:rPr>
      </w:pPr>
      <w:bookmarkStart w:id="32" w:name="_Toc5456498"/>
      <w:r w:rsidRPr="004E2DDA">
        <w:rPr>
          <w:lang w:val="en-US"/>
        </w:rPr>
        <w:lastRenderedPageBreak/>
        <w:t xml:space="preserve">GET </w:t>
      </w:r>
      <w:r w:rsidR="004E2DDA" w:rsidRPr="004E2DDA">
        <w:rPr>
          <w:lang w:val="en-US"/>
        </w:rPr>
        <w:t>/api/project/{</w:t>
      </w:r>
      <w:proofErr w:type="spellStart"/>
      <w:r w:rsidR="004E2DDA" w:rsidRPr="004E2DDA">
        <w:rPr>
          <w:lang w:val="en-US"/>
        </w:rPr>
        <w:t>projectid</w:t>
      </w:r>
      <w:proofErr w:type="spellEnd"/>
      <w:r w:rsidR="004E2DDA" w:rsidRPr="004E2DDA">
        <w:rPr>
          <w:lang w:val="en-US"/>
        </w:rPr>
        <w:t>}/</w:t>
      </w:r>
      <w:proofErr w:type="spellStart"/>
      <w:r w:rsidR="004E2DDA" w:rsidRPr="004E2DDA">
        <w:rPr>
          <w:lang w:val="en-US"/>
        </w:rPr>
        <w:t>issueState</w:t>
      </w:r>
      <w:bookmarkEnd w:id="32"/>
      <w:proofErr w:type="spellEnd"/>
    </w:p>
    <w:p w:rsidR="00DF709C" w:rsidRDefault="00DF709C" w:rsidP="00DF709C">
      <w:pPr>
        <w:rPr>
          <w:lang w:val="en-US"/>
        </w:rPr>
      </w:pPr>
      <w:r w:rsidRPr="004E2DDA">
        <w:rPr>
          <w:lang w:val="en-US"/>
        </w:rPr>
        <w:t>Get a project issue state</w:t>
      </w:r>
    </w:p>
    <w:p w:rsidR="008D21B1" w:rsidRDefault="008D21B1" w:rsidP="00DF709C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391AD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391ADC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6239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4E2DDA">
              <w:rPr>
                <w:lang w:val="en-US"/>
              </w:rPr>
              <w:t>/api/project/{</w:t>
            </w:r>
            <w:proofErr w:type="spellStart"/>
            <w:r w:rsidRPr="004E2DDA">
              <w:rPr>
                <w:lang w:val="en-US"/>
              </w:rPr>
              <w:t>projectid</w:t>
            </w:r>
            <w:proofErr w:type="spellEnd"/>
            <w:r w:rsidRPr="004E2DDA">
              <w:rPr>
                <w:lang w:val="en-US"/>
              </w:rPr>
              <w:t>}/</w:t>
            </w:r>
            <w:proofErr w:type="spellStart"/>
            <w:r w:rsidRPr="004E2DDA">
              <w:rPr>
                <w:lang w:val="en-US"/>
              </w:rPr>
              <w:t>issueState</w:t>
            </w:r>
            <w:proofErr w:type="spellEnd"/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Projected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4E2DDA" w:rsidRDefault="008D21B1" w:rsidP="00DF709C">
      <w:pPr>
        <w:rPr>
          <w:lang w:val="en-US"/>
        </w:rPr>
      </w:pPr>
    </w:p>
    <w:p w:rsidR="00DF709C" w:rsidRPr="004E2DDA" w:rsidRDefault="00DF709C" w:rsidP="00DF709C">
      <w:pPr>
        <w:rPr>
          <w:lang w:val="en-US"/>
        </w:rPr>
      </w:pPr>
    </w:p>
    <w:p w:rsidR="00E9587A" w:rsidRPr="004E2DDA" w:rsidRDefault="00E9587A" w:rsidP="00E9587A">
      <w:pPr>
        <w:rPr>
          <w:lang w:val="en-US"/>
        </w:rPr>
      </w:pPr>
    </w:p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4E2DDA" w:rsidRDefault="00E9587A" w:rsidP="00DF709C">
      <w:pPr>
        <w:pStyle w:val="Ttulo3"/>
        <w:rPr>
          <w:lang w:val="en-US"/>
        </w:rPr>
      </w:pPr>
      <w:bookmarkStart w:id="33" w:name="_Toc5456499"/>
      <w:r w:rsidRPr="004E2DDA">
        <w:rPr>
          <w:lang w:val="en-US"/>
        </w:rPr>
        <w:lastRenderedPageBreak/>
        <w:t xml:space="preserve">DELETE </w:t>
      </w:r>
      <w:r w:rsidR="004E2DDA" w:rsidRPr="004E2DDA">
        <w:rPr>
          <w:lang w:val="en-US"/>
        </w:rPr>
        <w:t>/api/project/{</w:t>
      </w:r>
      <w:proofErr w:type="spellStart"/>
      <w:r w:rsidR="004E2DDA" w:rsidRPr="004E2DDA">
        <w:rPr>
          <w:lang w:val="en-US"/>
        </w:rPr>
        <w:t>projectid</w:t>
      </w:r>
      <w:proofErr w:type="spellEnd"/>
      <w:r w:rsidR="004E2DDA" w:rsidRPr="004E2DDA">
        <w:rPr>
          <w:lang w:val="en-US"/>
        </w:rPr>
        <w:t>}/</w:t>
      </w:r>
      <w:proofErr w:type="spellStart"/>
      <w:r w:rsidR="004E2DDA" w:rsidRPr="004E2DDA">
        <w:rPr>
          <w:lang w:val="en-US"/>
        </w:rPr>
        <w:t>issueState</w:t>
      </w:r>
      <w:proofErr w:type="spellEnd"/>
      <w:r w:rsidR="004E2DDA" w:rsidRPr="004E2DDA">
        <w:rPr>
          <w:lang w:val="en-US"/>
        </w:rPr>
        <w:t>/{</w:t>
      </w:r>
      <w:proofErr w:type="spellStart"/>
      <w:r w:rsidR="004E2DDA" w:rsidRPr="004E2DDA">
        <w:rPr>
          <w:lang w:val="en-US"/>
        </w:rPr>
        <w:t>issueStateId</w:t>
      </w:r>
      <w:proofErr w:type="spellEnd"/>
      <w:r w:rsidR="004E2DDA" w:rsidRPr="004E2DDA">
        <w:rPr>
          <w:lang w:val="en-US"/>
        </w:rPr>
        <w:t>}</w:t>
      </w:r>
      <w:bookmarkEnd w:id="33"/>
    </w:p>
    <w:p w:rsidR="00DF709C" w:rsidRDefault="00DF709C" w:rsidP="00DF709C">
      <w:r w:rsidRPr="00763BF9">
        <w:t xml:space="preserve">Remove a project issue </w:t>
      </w:r>
      <w:proofErr w:type="spellStart"/>
      <w:r w:rsidRPr="00763BF9">
        <w:t>state</w:t>
      </w:r>
      <w:proofErr w:type="spellEnd"/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391AD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391ADC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239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4E2DDA">
              <w:rPr>
                <w:lang w:val="en-US"/>
              </w:rPr>
              <w:t>/api/project/{</w:t>
            </w:r>
            <w:proofErr w:type="spellStart"/>
            <w:r w:rsidRPr="004E2DDA">
              <w:rPr>
                <w:lang w:val="en-US"/>
              </w:rPr>
              <w:t>projectid</w:t>
            </w:r>
            <w:proofErr w:type="spellEnd"/>
            <w:r w:rsidRPr="004E2DDA">
              <w:rPr>
                <w:lang w:val="en-US"/>
              </w:rPr>
              <w:t>}/</w:t>
            </w:r>
            <w:proofErr w:type="spellStart"/>
            <w:r w:rsidRPr="004E2DDA">
              <w:rPr>
                <w:lang w:val="en-US"/>
              </w:rPr>
              <w:t>issueState</w:t>
            </w:r>
            <w:proofErr w:type="spellEnd"/>
            <w:r w:rsidRPr="004E2DDA">
              <w:rPr>
                <w:lang w:val="en-US"/>
              </w:rPr>
              <w:t>/{</w:t>
            </w:r>
            <w:proofErr w:type="spellStart"/>
            <w:r w:rsidRPr="004E2DDA">
              <w:rPr>
                <w:lang w:val="en-US"/>
              </w:rPr>
              <w:t>issueStateId</w:t>
            </w:r>
            <w:proofErr w:type="spellEnd"/>
            <w:r w:rsidRPr="004E2DDA">
              <w:rPr>
                <w:lang w:val="en-US"/>
              </w:rPr>
              <w:t>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proofErr w:type="spellStart"/>
            <w:r w:rsidRPr="004E2DDA">
              <w:rPr>
                <w:lang w:val="en-US"/>
              </w:rPr>
              <w:t>projectid</w:t>
            </w:r>
            <w:proofErr w:type="spellEnd"/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91ADC" w:rsidTr="00A33FCE">
        <w:tc>
          <w:tcPr>
            <w:tcW w:w="3116" w:type="dxa"/>
          </w:tcPr>
          <w:p w:rsidR="00391ADC" w:rsidRDefault="00391ADC" w:rsidP="00391ADC">
            <w:pPr>
              <w:jc w:val="center"/>
              <w:rPr>
                <w:lang w:val="en-US"/>
              </w:rPr>
            </w:pPr>
            <w:proofErr w:type="spellStart"/>
            <w:r w:rsidRPr="004E2DDA">
              <w:rPr>
                <w:lang w:val="en-US"/>
              </w:rPr>
              <w:t>issueStateId</w:t>
            </w:r>
            <w:proofErr w:type="spellEnd"/>
          </w:p>
        </w:tc>
        <w:tc>
          <w:tcPr>
            <w:tcW w:w="3117" w:type="dxa"/>
          </w:tcPr>
          <w:p w:rsidR="00391ADC" w:rsidRDefault="00391ADC" w:rsidP="00391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391ADC" w:rsidRDefault="00391ADC" w:rsidP="00391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E9587A" w:rsidRPr="00763BF9" w:rsidRDefault="00E9587A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763BF9" w:rsidRDefault="00E9587A" w:rsidP="00DF709C">
      <w:pPr>
        <w:pStyle w:val="Ttulo2"/>
      </w:pPr>
      <w:bookmarkStart w:id="34" w:name="_Toc5456500"/>
      <w:proofErr w:type="spellStart"/>
      <w:r w:rsidRPr="00763BF9">
        <w:lastRenderedPageBreak/>
        <w:t>ProjectIssueStateTransition</w:t>
      </w:r>
      <w:bookmarkEnd w:id="34"/>
      <w:proofErr w:type="spellEnd"/>
    </w:p>
    <w:p w:rsidR="00E9587A" w:rsidRPr="00763BF9" w:rsidRDefault="00E9587A" w:rsidP="00DF709C">
      <w:pPr>
        <w:keepNext/>
        <w:keepLines/>
      </w:pPr>
    </w:p>
    <w:p w:rsidR="00E9587A" w:rsidRPr="00763BF9" w:rsidRDefault="00E9587A" w:rsidP="00DF709C">
      <w:pPr>
        <w:pStyle w:val="Ttulo3"/>
      </w:pPr>
      <w:bookmarkStart w:id="35" w:name="_Toc5456501"/>
      <w:r w:rsidRPr="00763BF9">
        <w:t xml:space="preserve">POST </w:t>
      </w:r>
      <w:r w:rsidR="004E2DDA" w:rsidRPr="004E2DDA">
        <w:t>/api/project/{projectid}/issueStateTransition</w:t>
      </w:r>
      <w:bookmarkEnd w:id="35"/>
    </w:p>
    <w:p w:rsidR="00DF709C" w:rsidRDefault="00DF709C" w:rsidP="00DF709C">
      <w:r w:rsidRPr="00763BF9">
        <w:t xml:space="preserve">Define a project issue </w:t>
      </w:r>
      <w:proofErr w:type="spellStart"/>
      <w:r w:rsidRPr="00763BF9">
        <w:t>state</w:t>
      </w:r>
      <w:proofErr w:type="spellEnd"/>
      <w:r w:rsidRPr="00763BF9">
        <w:t xml:space="preserve"> </w:t>
      </w:r>
      <w:proofErr w:type="spellStart"/>
      <w:r w:rsidRPr="00763BF9">
        <w:t>transition</w:t>
      </w:r>
      <w:proofErr w:type="spellEnd"/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391AD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391ADC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6239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4E2DDA">
              <w:t>/api/project/{projectid}/issueStateTransition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4E2DDA">
              <w:t>P</w:t>
            </w:r>
            <w:r w:rsidRPr="004E2DDA">
              <w:t>rojectid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DF709C" w:rsidRPr="00763BF9" w:rsidRDefault="00DF709C" w:rsidP="00DF709C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8D21B1" w:rsidRDefault="00E9587A" w:rsidP="00DF709C">
      <w:pPr>
        <w:pStyle w:val="Ttulo3"/>
        <w:rPr>
          <w:lang w:val="en-US"/>
        </w:rPr>
      </w:pPr>
      <w:bookmarkStart w:id="36" w:name="_Toc5456502"/>
      <w:r w:rsidRPr="008D21B1">
        <w:rPr>
          <w:lang w:val="en-US"/>
        </w:rPr>
        <w:lastRenderedPageBreak/>
        <w:t xml:space="preserve">GET </w:t>
      </w:r>
      <w:r w:rsidR="004E2DDA" w:rsidRPr="008D21B1">
        <w:rPr>
          <w:lang w:val="en-US"/>
        </w:rPr>
        <w:t>/api/project/{</w:t>
      </w:r>
      <w:proofErr w:type="spellStart"/>
      <w:r w:rsidR="004E2DDA" w:rsidRPr="008D21B1">
        <w:rPr>
          <w:lang w:val="en-US"/>
        </w:rPr>
        <w:t>projectid</w:t>
      </w:r>
      <w:proofErr w:type="spellEnd"/>
      <w:r w:rsidR="004E2DDA" w:rsidRPr="008D21B1">
        <w:rPr>
          <w:lang w:val="en-US"/>
        </w:rPr>
        <w:t>}/issueStateTransition</w:t>
      </w:r>
      <w:bookmarkEnd w:id="36"/>
    </w:p>
    <w:p w:rsidR="00DF709C" w:rsidRDefault="00DF709C" w:rsidP="00DF709C">
      <w:r w:rsidRPr="00763BF9">
        <w:t xml:space="preserve">Get a project issue </w:t>
      </w:r>
      <w:proofErr w:type="spellStart"/>
      <w:r w:rsidRPr="00763BF9">
        <w:t>state</w:t>
      </w:r>
      <w:proofErr w:type="spellEnd"/>
      <w:r w:rsidRPr="00763BF9">
        <w:t xml:space="preserve"> </w:t>
      </w:r>
      <w:proofErr w:type="spellStart"/>
      <w:r w:rsidRPr="00763BF9">
        <w:t>transition</w:t>
      </w:r>
      <w:proofErr w:type="spellEnd"/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391AD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391ADC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6239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 w:rsidRPr="008D21B1">
              <w:rPr>
                <w:lang w:val="en-US"/>
              </w:rPr>
              <w:t>/api/project/{</w:t>
            </w:r>
            <w:proofErr w:type="spellStart"/>
            <w:r w:rsidRPr="008D21B1">
              <w:rPr>
                <w:lang w:val="en-US"/>
              </w:rPr>
              <w:t>projectid</w:t>
            </w:r>
            <w:proofErr w:type="spellEnd"/>
            <w:r w:rsidRPr="008D21B1">
              <w:rPr>
                <w:lang w:val="en-US"/>
              </w:rPr>
              <w:t>}/issueStateTransition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proofErr w:type="spellStart"/>
            <w:r w:rsidRPr="008D21B1">
              <w:rPr>
                <w:lang w:val="en-US"/>
              </w:rPr>
              <w:t>projectid</w:t>
            </w:r>
            <w:proofErr w:type="spellEnd"/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391AD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DF709C" w:rsidRPr="00763BF9" w:rsidRDefault="00DF709C" w:rsidP="00E9587A"/>
    <w:p w:rsidR="008D21B1" w:rsidRDefault="008D21B1">
      <w:pPr>
        <w:rPr>
          <w:rFonts w:eastAsiaTheme="majorEastAsia" w:cstheme="majorBidi"/>
          <w:b/>
          <w:lang w:val="en-US"/>
        </w:rPr>
      </w:pPr>
      <w:r>
        <w:rPr>
          <w:lang w:val="en-US"/>
        </w:rPr>
        <w:br w:type="page"/>
      </w:r>
    </w:p>
    <w:p w:rsidR="00E9587A" w:rsidRPr="004E2DDA" w:rsidRDefault="00E9587A" w:rsidP="00DF709C">
      <w:pPr>
        <w:pStyle w:val="Ttulo3"/>
        <w:rPr>
          <w:lang w:val="en-US"/>
        </w:rPr>
      </w:pPr>
      <w:bookmarkStart w:id="37" w:name="_Toc5456503"/>
      <w:r w:rsidRPr="004E2DDA">
        <w:rPr>
          <w:lang w:val="en-US"/>
        </w:rPr>
        <w:lastRenderedPageBreak/>
        <w:t xml:space="preserve">DELETE </w:t>
      </w:r>
      <w:r w:rsidR="004E2DDA" w:rsidRPr="004E2DDA">
        <w:rPr>
          <w:lang w:val="en-US"/>
        </w:rPr>
        <w:t>/api/project/{projectid}/issueStateTransition/{issueStateTransitionId}</w:t>
      </w:r>
      <w:bookmarkEnd w:id="37"/>
    </w:p>
    <w:p w:rsidR="00DF709C" w:rsidRDefault="00DF709C" w:rsidP="00DF709C">
      <w:r w:rsidRPr="00763BF9">
        <w:t xml:space="preserve">Remove a project issue </w:t>
      </w:r>
      <w:proofErr w:type="spellStart"/>
      <w:r w:rsidRPr="00763BF9">
        <w:t>state</w:t>
      </w:r>
      <w:proofErr w:type="spellEnd"/>
      <w:r w:rsidRPr="00763BF9">
        <w:t xml:space="preserve"> </w:t>
      </w:r>
      <w:proofErr w:type="spellStart"/>
      <w:r w:rsidRPr="00763BF9">
        <w:t>transition</w:t>
      </w:r>
      <w:proofErr w:type="spellEnd"/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34"/>
        <w:gridCol w:w="69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7" w:type="dxa"/>
          </w:tcPr>
          <w:p w:rsidR="008D21B1" w:rsidRDefault="00391ADC" w:rsidP="00601C1C">
            <w:pPr>
              <w:jc w:val="center"/>
              <w:rPr>
                <w:lang w:val="en-US"/>
              </w:rPr>
            </w:pPr>
            <w:r w:rsidRPr="004E2DDA">
              <w:rPr>
                <w:lang w:val="en-US"/>
              </w:rPr>
              <w:t>/api/project/{projectid}/issueStateTransition/{issueStateTransitionId}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proofErr w:type="spellStart"/>
            <w:r w:rsidRPr="004E2DDA">
              <w:rPr>
                <w:lang w:val="en-US"/>
              </w:rPr>
              <w:t>projectid</w:t>
            </w:r>
            <w:proofErr w:type="spellEnd"/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01C1C" w:rsidTr="00A33FCE">
        <w:tc>
          <w:tcPr>
            <w:tcW w:w="3116" w:type="dxa"/>
          </w:tcPr>
          <w:p w:rsidR="00601C1C" w:rsidRDefault="00601C1C" w:rsidP="00601C1C">
            <w:pPr>
              <w:jc w:val="center"/>
              <w:rPr>
                <w:lang w:val="en-US"/>
              </w:rPr>
            </w:pPr>
            <w:r w:rsidRPr="004E2DDA">
              <w:rPr>
                <w:lang w:val="en-US"/>
              </w:rPr>
              <w:t>issueStateTransitionId</w:t>
            </w:r>
          </w:p>
        </w:tc>
        <w:tc>
          <w:tcPr>
            <w:tcW w:w="3117" w:type="dxa"/>
          </w:tcPr>
          <w:p w:rsidR="00601C1C" w:rsidRDefault="00601C1C" w:rsidP="00601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601C1C" w:rsidRDefault="00601C1C" w:rsidP="00601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E9587A" w:rsidRPr="00763BF9" w:rsidRDefault="00E9587A" w:rsidP="00E9587A"/>
    <w:p w:rsidR="008D21B1" w:rsidRDefault="008D21B1">
      <w:pPr>
        <w:rPr>
          <w:rFonts w:eastAsiaTheme="majorEastAsia" w:cstheme="majorBidi"/>
          <w:b/>
          <w:color w:val="B01513" w:themeColor="accent1"/>
          <w:sz w:val="28"/>
          <w:szCs w:val="24"/>
        </w:rPr>
      </w:pPr>
      <w:r>
        <w:br w:type="page"/>
      </w:r>
    </w:p>
    <w:p w:rsidR="00E9587A" w:rsidRPr="00763BF9" w:rsidRDefault="00E9587A" w:rsidP="00DF709C">
      <w:pPr>
        <w:pStyle w:val="Ttulo2"/>
      </w:pPr>
      <w:bookmarkStart w:id="38" w:name="_Toc5456504"/>
      <w:r w:rsidRPr="00763BF9">
        <w:lastRenderedPageBreak/>
        <w:t>ProjectIssueLabel</w:t>
      </w:r>
      <w:bookmarkEnd w:id="38"/>
    </w:p>
    <w:p w:rsidR="00E9587A" w:rsidRPr="00763BF9" w:rsidRDefault="00E9587A" w:rsidP="00DF709C">
      <w:pPr>
        <w:keepNext/>
        <w:keepLines/>
      </w:pPr>
    </w:p>
    <w:p w:rsidR="00E9587A" w:rsidRPr="00763BF9" w:rsidRDefault="00E9587A" w:rsidP="00DF709C">
      <w:pPr>
        <w:pStyle w:val="Ttulo3"/>
      </w:pPr>
      <w:bookmarkStart w:id="39" w:name="_Toc5456505"/>
      <w:r w:rsidRPr="00763BF9">
        <w:t xml:space="preserve">POST </w:t>
      </w:r>
      <w:r w:rsidR="004E2DDA" w:rsidRPr="004E2DDA">
        <w:t>/api/project/{projectid}/issueLabel</w:t>
      </w:r>
      <w:bookmarkEnd w:id="39"/>
    </w:p>
    <w:p w:rsidR="00DF709C" w:rsidRDefault="00DF709C" w:rsidP="00DF709C">
      <w:r w:rsidRPr="00763BF9">
        <w:t xml:space="preserve">Define a project issue </w:t>
      </w:r>
      <w:proofErr w:type="spellStart"/>
      <w:r w:rsidRPr="00763BF9">
        <w:t>label</w:t>
      </w:r>
      <w:proofErr w:type="spellEnd"/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552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A33FCE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 w:rsidRPr="00601C1C">
              <w:rPr>
                <w:lang w:val="en-US"/>
              </w:rPr>
              <w:t>/api/project/{</w:t>
            </w:r>
            <w:proofErr w:type="spellStart"/>
            <w:r w:rsidRPr="00601C1C">
              <w:rPr>
                <w:lang w:val="en-US"/>
              </w:rPr>
              <w:t>projectid</w:t>
            </w:r>
            <w:proofErr w:type="spellEnd"/>
            <w:r w:rsidRPr="00601C1C">
              <w:rPr>
                <w:lang w:val="en-US"/>
              </w:rPr>
              <w:t>}/</w:t>
            </w:r>
            <w:proofErr w:type="spellStart"/>
            <w:r w:rsidRPr="00601C1C">
              <w:rPr>
                <w:lang w:val="en-US"/>
              </w:rPr>
              <w:t>issueLabel</w:t>
            </w:r>
            <w:proofErr w:type="spellEnd"/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 w:rsidRPr="004E2DDA">
              <w:t>projectid</w:t>
            </w:r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DF709C" w:rsidRPr="00763BF9" w:rsidRDefault="00DF709C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DF709C" w:rsidRPr="008D21B1" w:rsidRDefault="00E9587A" w:rsidP="00DF709C">
      <w:pPr>
        <w:pStyle w:val="Ttulo3"/>
        <w:rPr>
          <w:lang w:val="en-US"/>
        </w:rPr>
      </w:pPr>
      <w:bookmarkStart w:id="40" w:name="_Toc5456506"/>
      <w:r w:rsidRPr="008D21B1">
        <w:rPr>
          <w:lang w:val="en-US"/>
        </w:rPr>
        <w:lastRenderedPageBreak/>
        <w:t xml:space="preserve">GET </w:t>
      </w:r>
      <w:r w:rsidR="004E2DDA" w:rsidRPr="008D21B1">
        <w:rPr>
          <w:lang w:val="en-US"/>
        </w:rPr>
        <w:t>/api/project/{</w:t>
      </w:r>
      <w:proofErr w:type="spellStart"/>
      <w:r w:rsidR="004E2DDA" w:rsidRPr="008D21B1">
        <w:rPr>
          <w:lang w:val="en-US"/>
        </w:rPr>
        <w:t>projectid</w:t>
      </w:r>
      <w:proofErr w:type="spellEnd"/>
      <w:r w:rsidR="004E2DDA" w:rsidRPr="008D21B1">
        <w:rPr>
          <w:lang w:val="en-US"/>
        </w:rPr>
        <w:t>}/</w:t>
      </w:r>
      <w:proofErr w:type="spellStart"/>
      <w:r w:rsidR="004E2DDA" w:rsidRPr="008D21B1">
        <w:rPr>
          <w:lang w:val="en-US"/>
        </w:rPr>
        <w:t>issueLabel</w:t>
      </w:r>
      <w:bookmarkEnd w:id="40"/>
      <w:proofErr w:type="spellEnd"/>
    </w:p>
    <w:p w:rsidR="00DF709C" w:rsidRDefault="00DF709C" w:rsidP="00DF709C">
      <w:r w:rsidRPr="00763BF9">
        <w:t xml:space="preserve">Get a project issue </w:t>
      </w:r>
      <w:proofErr w:type="spellStart"/>
      <w:r w:rsidRPr="00763BF9">
        <w:t>label</w:t>
      </w:r>
      <w:proofErr w:type="spellEnd"/>
    </w:p>
    <w:p w:rsidR="008D21B1" w:rsidRDefault="008D21B1" w:rsidP="00DF709C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601C1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601C1C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6239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 w:rsidRPr="00601C1C">
              <w:rPr>
                <w:lang w:val="en-US"/>
              </w:rPr>
              <w:t>/api/project/{</w:t>
            </w:r>
            <w:proofErr w:type="spellStart"/>
            <w:r w:rsidRPr="00601C1C">
              <w:rPr>
                <w:lang w:val="en-US"/>
              </w:rPr>
              <w:t>projectid</w:t>
            </w:r>
            <w:proofErr w:type="spellEnd"/>
            <w:r w:rsidRPr="00601C1C">
              <w:rPr>
                <w:lang w:val="en-US"/>
              </w:rPr>
              <w:t>}/</w:t>
            </w:r>
            <w:proofErr w:type="spellStart"/>
            <w:r w:rsidRPr="00601C1C">
              <w:rPr>
                <w:lang w:val="en-US"/>
              </w:rPr>
              <w:t>issueLabel</w:t>
            </w:r>
            <w:proofErr w:type="spellEnd"/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proofErr w:type="spellStart"/>
            <w:r w:rsidRPr="008D21B1">
              <w:rPr>
                <w:lang w:val="en-US"/>
              </w:rPr>
              <w:t>projectid</w:t>
            </w:r>
            <w:proofErr w:type="spellEnd"/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DF709C"/>
    <w:p w:rsidR="00E9587A" w:rsidRPr="00763BF9" w:rsidRDefault="00E9587A" w:rsidP="00E9587A"/>
    <w:p w:rsidR="00DF709C" w:rsidRPr="00763BF9" w:rsidRDefault="00DF709C" w:rsidP="00E9587A"/>
    <w:p w:rsidR="008D21B1" w:rsidRDefault="008D21B1">
      <w:pPr>
        <w:rPr>
          <w:rFonts w:eastAsiaTheme="majorEastAsia" w:cstheme="majorBidi"/>
          <w:b/>
        </w:rPr>
      </w:pPr>
      <w:r>
        <w:br w:type="page"/>
      </w:r>
    </w:p>
    <w:p w:rsidR="00E9587A" w:rsidRPr="00763BF9" w:rsidRDefault="00E9587A" w:rsidP="00DF709C">
      <w:pPr>
        <w:pStyle w:val="Ttulo3"/>
      </w:pPr>
      <w:bookmarkStart w:id="41" w:name="_Toc5456507"/>
      <w:r w:rsidRPr="00763BF9">
        <w:lastRenderedPageBreak/>
        <w:t xml:space="preserve">DELETE </w:t>
      </w:r>
      <w:r w:rsidR="004E2DDA" w:rsidRPr="004E2DDA">
        <w:t>/api/project/{projectid}/issueLabel/{issueLabelId}</w:t>
      </w:r>
      <w:bookmarkEnd w:id="41"/>
    </w:p>
    <w:p w:rsidR="00DF709C" w:rsidRPr="00763BF9" w:rsidRDefault="00DF709C" w:rsidP="00E9587A">
      <w:r w:rsidRPr="00763BF9">
        <w:t xml:space="preserve">Remove a project issue </w:t>
      </w:r>
      <w:proofErr w:type="spellStart"/>
      <w:r w:rsidRPr="00763BF9">
        <w:t>label</w:t>
      </w:r>
      <w:proofErr w:type="spellEnd"/>
    </w:p>
    <w:p w:rsidR="00E9587A" w:rsidRDefault="00E9587A" w:rsidP="00E9587A"/>
    <w:p w:rsidR="008D21B1" w:rsidRPr="004042C4" w:rsidRDefault="008D21B1" w:rsidP="008D21B1">
      <w:pPr>
        <w:rPr>
          <w:u w:val="single"/>
          <w:lang w:val="en-US"/>
        </w:rPr>
      </w:pPr>
      <w:r w:rsidRPr="004042C4">
        <w:rPr>
          <w:u w:val="single"/>
          <w:lang w:val="en-US"/>
        </w:rPr>
        <w:t>REQUEST MESSAGE: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8D21B1" w:rsidTr="00601C1C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39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</w:tr>
      <w:tr w:rsidR="008D21B1" w:rsidTr="00601C1C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239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 w:rsidRPr="00601C1C">
              <w:rPr>
                <w:lang w:val="en-US"/>
              </w:rPr>
              <w:t>/api/project/{</w:t>
            </w:r>
            <w:proofErr w:type="spellStart"/>
            <w:r w:rsidRPr="00601C1C">
              <w:rPr>
                <w:lang w:val="en-US"/>
              </w:rPr>
              <w:t>projectid</w:t>
            </w:r>
            <w:proofErr w:type="spellEnd"/>
            <w:r w:rsidRPr="00601C1C">
              <w:rPr>
                <w:lang w:val="en-US"/>
              </w:rPr>
              <w:t>}/</w:t>
            </w:r>
            <w:proofErr w:type="spellStart"/>
            <w:r w:rsidRPr="00601C1C">
              <w:rPr>
                <w:lang w:val="en-US"/>
              </w:rPr>
              <w:t>issueLabel</w:t>
            </w:r>
            <w:proofErr w:type="spellEnd"/>
            <w:r w:rsidRPr="00601C1C">
              <w:rPr>
                <w:lang w:val="en-US"/>
              </w:rPr>
              <w:t>/{</w:t>
            </w:r>
            <w:proofErr w:type="spellStart"/>
            <w:r w:rsidRPr="00601C1C">
              <w:rPr>
                <w:lang w:val="en-US"/>
              </w:rPr>
              <w:t>issueLabelId</w:t>
            </w:r>
            <w:proofErr w:type="spellEnd"/>
            <w:r w:rsidRPr="00601C1C">
              <w:rPr>
                <w:lang w:val="en-US"/>
              </w:rPr>
              <w:t>}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Path parameters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D21B1" w:rsidTr="00A33FCE">
        <w:tc>
          <w:tcPr>
            <w:tcW w:w="3116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 w:rsidRPr="004E2DDA">
              <w:t>projectid</w:t>
            </w:r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8D21B1" w:rsidRDefault="00601C1C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01C1C" w:rsidTr="00A33FCE">
        <w:tc>
          <w:tcPr>
            <w:tcW w:w="3116" w:type="dxa"/>
          </w:tcPr>
          <w:p w:rsidR="00601C1C" w:rsidRDefault="00601C1C" w:rsidP="00601C1C">
            <w:pPr>
              <w:jc w:val="center"/>
              <w:rPr>
                <w:lang w:val="en-US"/>
              </w:rPr>
            </w:pPr>
            <w:r w:rsidRPr="004E2DDA">
              <w:t>issueLabelId</w:t>
            </w:r>
          </w:p>
        </w:tc>
        <w:tc>
          <w:tcPr>
            <w:tcW w:w="3117" w:type="dxa"/>
          </w:tcPr>
          <w:p w:rsidR="00601C1C" w:rsidRDefault="00601C1C" w:rsidP="00601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7" w:type="dxa"/>
          </w:tcPr>
          <w:p w:rsidR="00601C1C" w:rsidRDefault="00601C1C" w:rsidP="00601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Headers</w:t>
      </w:r>
    </w:p>
    <w:p w:rsidR="008D21B1" w:rsidRDefault="008D21B1" w:rsidP="008D21B1">
      <w:pPr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  <w:tc>
          <w:tcPr>
            <w:tcW w:w="4680" w:type="dxa"/>
          </w:tcPr>
          <w:p w:rsidR="008D21B1" w:rsidRDefault="008D21B1" w:rsidP="00A33FCE">
            <w:pPr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Request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SUCCESS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8D21B1" w:rsidTr="00A33FCE">
        <w:tc>
          <w:tcPr>
            <w:tcW w:w="4675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80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4675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4680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vnd.siren+json</w:t>
            </w:r>
            <w:proofErr w:type="spellEnd"/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lastRenderedPageBreak/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DF567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</w:p>
    <w:p w:rsidR="008D21B1" w:rsidRPr="004042C4" w:rsidRDefault="008D21B1" w:rsidP="008D21B1">
      <w:pPr>
        <w:rPr>
          <w:u w:val="single"/>
          <w:lang w:val="en-US"/>
        </w:rPr>
      </w:pPr>
      <w:r>
        <w:rPr>
          <w:u w:val="single"/>
          <w:lang w:val="en-US"/>
        </w:rPr>
        <w:t xml:space="preserve">ERROR </w:t>
      </w:r>
      <w:r w:rsidRPr="004042C4">
        <w:rPr>
          <w:u w:val="single"/>
          <w:lang w:val="en-US"/>
        </w:rPr>
        <w:t>RE</w:t>
      </w:r>
      <w:r>
        <w:rPr>
          <w:u w:val="single"/>
          <w:lang w:val="en-US"/>
        </w:rPr>
        <w:t>SPONSE</w:t>
      </w:r>
      <w:r w:rsidRPr="004042C4">
        <w:rPr>
          <w:u w:val="single"/>
          <w:lang w:val="en-US"/>
        </w:rPr>
        <w:t xml:space="preserve"> MESSAGE: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Possible status code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Headers</w:t>
      </w:r>
    </w:p>
    <w:p w:rsidR="008D21B1" w:rsidRDefault="008D21B1" w:rsidP="008D21B1">
      <w:pPr>
        <w:keepNext/>
        <w:keepLines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D21B1" w:rsidTr="00A33FCE">
        <w:tc>
          <w:tcPr>
            <w:tcW w:w="3116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7" w:type="dxa"/>
            <w:shd w:val="pct15" w:color="auto" w:fill="auto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D21B1" w:rsidTr="00A33FCE">
        <w:tc>
          <w:tcPr>
            <w:tcW w:w="3116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:rsidR="008D21B1" w:rsidRDefault="008D21B1" w:rsidP="00A33FCE">
            <w:pPr>
              <w:keepNext/>
              <w:keepLines/>
              <w:jc w:val="center"/>
              <w:rPr>
                <w:lang w:val="en-US"/>
              </w:rPr>
            </w:pPr>
          </w:p>
        </w:tc>
      </w:tr>
    </w:tbl>
    <w:p w:rsidR="008D21B1" w:rsidRPr="00B97B8C" w:rsidRDefault="008D21B1" w:rsidP="008D21B1">
      <w:pPr>
        <w:rPr>
          <w:lang w:val="en-US"/>
        </w:rPr>
      </w:pPr>
    </w:p>
    <w:p w:rsidR="008D21B1" w:rsidRDefault="008D21B1" w:rsidP="008D21B1">
      <w:pPr>
        <w:pStyle w:val="Ttulo4"/>
        <w:rPr>
          <w:lang w:val="en-US"/>
        </w:rPr>
      </w:pPr>
      <w:r>
        <w:rPr>
          <w:lang w:val="en-US"/>
        </w:rPr>
        <w:t>Response Body</w:t>
      </w:r>
    </w:p>
    <w:p w:rsidR="008D21B1" w:rsidRDefault="008D21B1" w:rsidP="008D21B1">
      <w:pPr>
        <w:rPr>
          <w:lang w:val="en-US"/>
        </w:rPr>
      </w:pPr>
    </w:p>
    <w:p w:rsidR="008D21B1" w:rsidRDefault="008D21B1" w:rsidP="008D21B1">
      <w:pPr>
        <w:rPr>
          <w:lang w:val="en-US"/>
        </w:rPr>
      </w:pPr>
      <w:r w:rsidRPr="004042C4">
        <w:rPr>
          <w:highlight w:val="yellow"/>
          <w:lang w:val="en-US"/>
        </w:rPr>
        <w:t>(add JSON)</w:t>
      </w:r>
    </w:p>
    <w:p w:rsidR="008D21B1" w:rsidRPr="00763BF9" w:rsidRDefault="008D21B1" w:rsidP="00E9587A"/>
    <w:p w:rsidR="00E9587A" w:rsidRPr="00763BF9" w:rsidRDefault="00E9587A" w:rsidP="00420F85">
      <w:bookmarkStart w:id="42" w:name="_GoBack"/>
      <w:bookmarkEnd w:id="42"/>
    </w:p>
    <w:sectPr w:rsidR="00E9587A" w:rsidRPr="00763BF9" w:rsidSect="003212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A8F" w:rsidRDefault="00501A8F" w:rsidP="00B314E1">
      <w:pPr>
        <w:spacing w:after="0"/>
      </w:pPr>
      <w:r>
        <w:separator/>
      </w:r>
    </w:p>
  </w:endnote>
  <w:endnote w:type="continuationSeparator" w:id="0">
    <w:p w:rsidR="00501A8F" w:rsidRDefault="00501A8F" w:rsidP="00B31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883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3FCE" w:rsidRDefault="00A33FCE" w:rsidP="00321282">
        <w:pPr>
          <w:pStyle w:val="Rodap"/>
          <w:ind w:right="-56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3FCE" w:rsidRPr="00321282" w:rsidRDefault="00A33FCE">
    <w:pPr>
      <w:pStyle w:val="Rodap"/>
      <w:rPr>
        <w:sz w:val="20"/>
        <w:szCs w:val="20"/>
      </w:rPr>
    </w:pPr>
    <w:r>
      <w:rPr>
        <w:sz w:val="20"/>
        <w:szCs w:val="20"/>
      </w:rPr>
      <w:t>Fábio Parreirinha Nº39329</w:t>
    </w:r>
    <w:r>
      <w:rPr>
        <w:sz w:val="20"/>
        <w:szCs w:val="20"/>
      </w:rPr>
      <w:tab/>
      <w:t>Aluno 2</w:t>
    </w:r>
    <w:r>
      <w:rPr>
        <w:sz w:val="20"/>
        <w:szCs w:val="20"/>
      </w:rPr>
      <w:tab/>
      <w:t>Aluno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A8F" w:rsidRDefault="00501A8F" w:rsidP="00B314E1">
      <w:pPr>
        <w:spacing w:after="0"/>
      </w:pPr>
      <w:r>
        <w:separator/>
      </w:r>
    </w:p>
  </w:footnote>
  <w:footnote w:type="continuationSeparator" w:id="0">
    <w:p w:rsidR="00501A8F" w:rsidRDefault="00501A8F" w:rsidP="00B314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CE" w:rsidRPr="00E9587A" w:rsidRDefault="00A33FCE" w:rsidP="00321282">
    <w:pPr>
      <w:pStyle w:val="Cabealho"/>
      <w:tabs>
        <w:tab w:val="clear" w:pos="8504"/>
        <w:tab w:val="right" w:pos="9356"/>
      </w:tabs>
    </w:pPr>
    <w:r>
      <w:rPr>
        <w:noProof/>
        <w:lang w:eastAsia="pt-PT"/>
      </w:rPr>
      <w:drawing>
        <wp:inline distT="0" distB="0" distL="0" distR="0" wp14:anchorId="7881270B" wp14:editId="0DC3C763">
          <wp:extent cx="781050" cy="358556"/>
          <wp:effectExtent l="0" t="0" r="0" b="3810"/>
          <wp:docPr id="2" name="Picture 2" descr="D:\ISEL - Eng informática\GERAL\iselPre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SEL - Eng informática\GERAL\iselPret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798" cy="3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9587A">
      <w:tab/>
    </w:r>
    <w:r w:rsidRPr="00E9587A">
      <w:tab/>
    </w:r>
    <w:r>
      <w:rPr>
        <w:rStyle w:val="Ttulo3Carter"/>
      </w:rPr>
      <w:t>DAW – Desenvolvimento de uma Web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85"/>
    <w:rsid w:val="000A4309"/>
    <w:rsid w:val="000F667A"/>
    <w:rsid w:val="001770E6"/>
    <w:rsid w:val="00321282"/>
    <w:rsid w:val="0033356B"/>
    <w:rsid w:val="00357E41"/>
    <w:rsid w:val="00391ADC"/>
    <w:rsid w:val="00401AF3"/>
    <w:rsid w:val="004042C4"/>
    <w:rsid w:val="00420F85"/>
    <w:rsid w:val="004B2692"/>
    <w:rsid w:val="004B7B8A"/>
    <w:rsid w:val="004E2DDA"/>
    <w:rsid w:val="00501A8F"/>
    <w:rsid w:val="00601C1C"/>
    <w:rsid w:val="006414BD"/>
    <w:rsid w:val="006D3939"/>
    <w:rsid w:val="00763BF9"/>
    <w:rsid w:val="008D21B1"/>
    <w:rsid w:val="00966701"/>
    <w:rsid w:val="00973853"/>
    <w:rsid w:val="00A33FCE"/>
    <w:rsid w:val="00B314E1"/>
    <w:rsid w:val="00B81B51"/>
    <w:rsid w:val="00B93E43"/>
    <w:rsid w:val="00B97B8C"/>
    <w:rsid w:val="00BE4B69"/>
    <w:rsid w:val="00BF0C64"/>
    <w:rsid w:val="00C42B88"/>
    <w:rsid w:val="00C71CDF"/>
    <w:rsid w:val="00CF6331"/>
    <w:rsid w:val="00D05848"/>
    <w:rsid w:val="00D5693E"/>
    <w:rsid w:val="00DF5671"/>
    <w:rsid w:val="00DF709C"/>
    <w:rsid w:val="00E7622C"/>
    <w:rsid w:val="00E9587A"/>
    <w:rsid w:val="00F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818BB"/>
  <w15:chartTrackingRefBased/>
  <w15:docId w15:val="{8C564C63-24E3-4013-923C-25F89A3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848"/>
    <w:rPr>
      <w:rFonts w:ascii="Times New Roman" w:eastAsiaTheme="minorHAnsi" w:hAnsi="Times New Roman"/>
      <w:sz w:val="24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D05848"/>
    <w:pPr>
      <w:keepNext/>
      <w:keepLines/>
      <w:spacing w:before="400" w:after="40"/>
      <w:outlineLvl w:val="0"/>
    </w:pPr>
    <w:rPr>
      <w:rFonts w:eastAsiaTheme="majorEastAsia" w:cstheme="majorBidi"/>
      <w:b/>
      <w:color w:val="B01513" w:themeColor="accent1"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5848"/>
    <w:pPr>
      <w:keepNext/>
      <w:keepLines/>
      <w:spacing w:before="160" w:after="0"/>
      <w:outlineLvl w:val="1"/>
    </w:pPr>
    <w:rPr>
      <w:rFonts w:eastAsiaTheme="majorEastAsia" w:cstheme="majorBidi"/>
      <w:b/>
      <w:color w:val="B01513" w:themeColor="accent1"/>
      <w:sz w:val="28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D3939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97B8C"/>
    <w:pPr>
      <w:keepNext/>
      <w:keepLines/>
      <w:spacing w:before="160" w:after="0"/>
      <w:outlineLvl w:val="3"/>
    </w:pPr>
    <w:rPr>
      <w:rFonts w:eastAsiaTheme="majorEastAsia" w:cstheme="majorBidi"/>
      <w:bCs/>
      <w:i/>
      <w:color w:val="000000" w:themeColor="text1"/>
      <w:szCs w:val="20"/>
      <w:u w:val="single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Tipodeletrapredefinidodopargrafo"/>
    <w:uiPriority w:val="20"/>
    <w:qFormat/>
    <w:rPr>
      <w:i/>
      <w:iCs/>
      <w:color w:val="000000" w:themeColor="tex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32"/>
      <w:szCs w:val="28"/>
      <w:lang w:val="pt-PT"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5848"/>
    <w:rPr>
      <w:rFonts w:ascii="Times New Roman" w:eastAsiaTheme="majorEastAsia" w:hAnsi="Times New Roman" w:cstheme="majorBidi"/>
      <w:b/>
      <w:color w:val="B01513" w:themeColor="accent1"/>
      <w:sz w:val="28"/>
      <w:szCs w:val="24"/>
      <w:lang w:val="pt-PT" w:eastAsia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D3939"/>
    <w:rPr>
      <w:rFonts w:ascii="Times New Roman" w:eastAsiaTheme="majorEastAsia" w:hAnsi="Times New Roman" w:cstheme="majorBidi"/>
      <w:b/>
      <w:sz w:val="24"/>
      <w:szCs w:val="22"/>
      <w:lang w:val="pt-PT" w:eastAsia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97B8C"/>
    <w:rPr>
      <w:rFonts w:ascii="Times New Roman" w:eastAsiaTheme="majorEastAsia" w:hAnsi="Times New Roman" w:cstheme="majorBidi"/>
      <w:bCs/>
      <w:i/>
      <w:color w:val="000000" w:themeColor="text1"/>
      <w:sz w:val="24"/>
      <w:szCs w:val="20"/>
      <w:u w:val="single"/>
      <w:lang w:val="pt-PT" w:eastAsia="en-US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ligao">
    <w:name w:val="Hyperlink"/>
    <w:basedOn w:val="Tipodeletrapredefinidodopargrafo"/>
    <w:uiPriority w:val="99"/>
    <w:unhideWhenUsed/>
    <w:rPr>
      <w:color w:val="4FB8C1" w:themeColor="text2" w:themeTint="99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arter"/>
    <w:uiPriority w:val="1"/>
    <w:qFormat/>
    <w:rsid w:val="00D05848"/>
    <w:pPr>
      <w:spacing w:after="0"/>
    </w:pPr>
    <w:rPr>
      <w:rFonts w:ascii="Times New Roman" w:hAnsi="Times New Roman"/>
      <w:sz w:val="2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5848"/>
    <w:rPr>
      <w:rFonts w:ascii="Times New Roman" w:hAnsi="Times New Roman"/>
      <w:sz w:val="20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D05848"/>
    <w:rPr>
      <w:rFonts w:ascii="Times New Roman" w:hAnsi="Times New Roman"/>
      <w:i/>
      <w:caps w:val="0"/>
      <w:smallCaps/>
      <w:color w:val="404040" w:themeColor="text1" w:themeTint="BF"/>
      <w:sz w:val="22"/>
      <w:u w:val="single" w:color="7F7F7F" w:themeColor="text1" w:themeTint="80"/>
    </w:rPr>
  </w:style>
  <w:style w:type="paragraph" w:styleId="Ttulo">
    <w:name w:val="Title"/>
    <w:basedOn w:val="Normal"/>
    <w:next w:val="Normal"/>
    <w:link w:val="TtuloCarter"/>
    <w:uiPriority w:val="10"/>
    <w:qFormat/>
    <w:rsid w:val="00401AF3"/>
    <w:pPr>
      <w:spacing w:after="0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80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1AF3"/>
    <w:rPr>
      <w:rFonts w:asciiTheme="majorHAnsi" w:eastAsiaTheme="majorEastAsia" w:hAnsiTheme="majorHAnsi" w:cstheme="majorBidi"/>
      <w:color w:val="B01513" w:themeColor="accent1"/>
      <w:kern w:val="28"/>
      <w:sz w:val="80"/>
      <w:szCs w:val="72"/>
      <w:lang w:val="pt-PT"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01AF3"/>
    <w:pPr>
      <w:spacing w:before="240" w:after="0" w:line="259" w:lineRule="auto"/>
      <w:outlineLvl w:val="9"/>
    </w:pPr>
    <w:rPr>
      <w:color w:val="830F0E" w:themeColor="accent1" w:themeShade="BF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01A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1AF3"/>
    <w:pPr>
      <w:spacing w:after="100"/>
      <w:ind w:left="240"/>
    </w:pPr>
  </w:style>
  <w:style w:type="paragraph" w:styleId="Cabealho">
    <w:name w:val="header"/>
    <w:basedOn w:val="Normal"/>
    <w:link w:val="Cabealho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Rodap">
    <w:name w:val="footer"/>
    <w:basedOn w:val="Normal"/>
    <w:link w:val="RodapCarter"/>
    <w:uiPriority w:val="99"/>
    <w:unhideWhenUsed/>
    <w:rsid w:val="00B314E1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314E1"/>
    <w:rPr>
      <w:rFonts w:eastAsiaTheme="minorHAnsi"/>
      <w:sz w:val="24"/>
      <w:szCs w:val="22"/>
      <w:lang w:val="pt-PT"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CF6331"/>
    <w:pPr>
      <w:spacing w:after="100"/>
      <w:ind w:left="480"/>
    </w:pPr>
  </w:style>
  <w:style w:type="table" w:styleId="TabelacomGrelha">
    <w:name w:val="Table Grid"/>
    <w:basedOn w:val="Tabelanormal"/>
    <w:uiPriority w:val="39"/>
    <w:rsid w:val="00B97B8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&#225;bio%20Parreirinh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BB03D-5AED-47C8-ABE2-93639799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260</TotalTime>
  <Pages>65</Pages>
  <Words>3261</Words>
  <Characters>18593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Parreirinha</dc:creator>
  <cp:keywords/>
  <cp:lastModifiedBy>Fábio Parreirinha</cp:lastModifiedBy>
  <cp:revision>16</cp:revision>
  <dcterms:created xsi:type="dcterms:W3CDTF">2014-10-04T19:52:00Z</dcterms:created>
  <dcterms:modified xsi:type="dcterms:W3CDTF">2019-04-06T14:55:00Z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